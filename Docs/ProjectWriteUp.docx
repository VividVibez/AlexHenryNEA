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3B66"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4D60A30C" wp14:editId="2C18AAB0">
                <wp:simplePos x="0" y="0"/>
                <wp:positionH relativeFrom="page">
                  <wp:align>left</wp:align>
                </wp:positionH>
                <wp:positionV relativeFrom="paragraph">
                  <wp:posOffset>-457200</wp:posOffset>
                </wp:positionV>
                <wp:extent cx="8247380" cy="2557780"/>
                <wp:effectExtent l="0" t="0" r="1270" b="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255778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14D2F3" id="Graphic 17" o:spid="_x0000_s1026" alt="&quot;&quot;" style="position:absolute;margin-left:0;margin-top:-36pt;width:649.4pt;height:201.4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66" w:type="pct"/>
        <w:jc w:val="center"/>
        <w:tblLayout w:type="fixed"/>
        <w:tblCellMar>
          <w:left w:w="0" w:type="dxa"/>
          <w:right w:w="0" w:type="dxa"/>
        </w:tblCellMar>
        <w:tblLook w:val="0600" w:firstRow="0" w:lastRow="0" w:firstColumn="0" w:lastColumn="0" w:noHBand="1" w:noVBand="1"/>
        <w:tblDescription w:val="Header layout table"/>
      </w:tblPr>
      <w:tblGrid>
        <w:gridCol w:w="10943"/>
      </w:tblGrid>
      <w:tr w:rsidR="00A66B18" w:rsidRPr="0041428F" w14:paraId="3C7343F7" w14:textId="77777777" w:rsidTr="002A381B">
        <w:trPr>
          <w:trHeight w:val="168"/>
          <w:jc w:val="center"/>
        </w:trPr>
        <w:tc>
          <w:tcPr>
            <w:tcW w:w="10942" w:type="dxa"/>
          </w:tcPr>
          <w:p w14:paraId="6A7598C9" w14:textId="4DC2AE87" w:rsidR="00A66B18" w:rsidRPr="0041428F" w:rsidRDefault="00A66B18" w:rsidP="00A66B18">
            <w:pPr>
              <w:pStyle w:val="ContactInfo"/>
              <w:rPr>
                <w:color w:val="000000" w:themeColor="text1"/>
              </w:rPr>
            </w:pPr>
            <w:r w:rsidRPr="0041428F">
              <w:rPr>
                <w:noProof/>
                <w:color w:val="000000" w:themeColor="text1"/>
              </w:rPr>
              <mc:AlternateContent>
                <mc:Choice Requires="wps">
                  <w:drawing>
                    <wp:anchor distT="0" distB="0" distL="114300" distR="114300" simplePos="0" relativeHeight="251660288" behindDoc="0" locked="0" layoutInCell="1" allowOverlap="1" wp14:anchorId="522AC03C" wp14:editId="452AA0BB">
                      <wp:simplePos x="0" y="0"/>
                      <wp:positionH relativeFrom="column">
                        <wp:posOffset>251460</wp:posOffset>
                      </wp:positionH>
                      <wp:positionV relativeFrom="paragraph">
                        <wp:posOffset>136525</wp:posOffset>
                      </wp:positionV>
                      <wp:extent cx="4229735" cy="407670"/>
                      <wp:effectExtent l="19050" t="19050" r="18415" b="13970"/>
                      <wp:wrapSquare wrapText="bothSides"/>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4229735" cy="407670"/>
                              </a:xfrm>
                              <a:prstGeom prst="rect">
                                <a:avLst/>
                              </a:prstGeom>
                              <a:ln w="38100">
                                <a:solidFill>
                                  <a:schemeClr val="bg1"/>
                                </a:solidFill>
                                <a:miter lim="400000"/>
                              </a:ln>
                              <a:extLst>
                                <a:ext uri="{C572A759-6A51-4108-AA02-DFA0A04FC94B}">
                                  <ma14:wrappingTextBoxFlag xmlns:lc="http://schemas.openxmlformats.org/drawingml/2006/lockedCanvas" xmlns=""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wps:txbx>
                            <wps:bodyPr wrap="square" lIns="19050" tIns="19050" rIns="19050" bIns="19050" anchor="ctr">
                              <a:spAutoFit/>
                            </wps:bodyPr>
                          </wps:wsp>
                        </a:graphicData>
                      </a:graphic>
                      <wp14:sizeRelH relativeFrom="margin">
                        <wp14:pctWidth>0</wp14:pctWidth>
                      </wp14:sizeRelH>
                    </wp:anchor>
                  </w:drawing>
                </mc:Choice>
                <mc:Fallback>
                  <w:pict>
                    <v:rect w14:anchorId="522AC03C" id="Shape 61" o:spid="_x0000_s1026" style="position:absolute;left:0;text-align:left;margin-left:19.8pt;margin-top:10.75pt;width:333.05pt;height:3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mc:Fallback>
              </mc:AlternateConten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color w:val="595959" w:themeColor="text1" w:themeTint="A6"/>
          <w:kern w:val="20"/>
          <w:sz w:val="24"/>
          <w:szCs w:val="20"/>
          <w:lang w:eastAsia="ja-JP"/>
        </w:rPr>
        <w:id w:val="110939174"/>
        <w:docPartObj>
          <w:docPartGallery w:val="Table of Contents"/>
          <w:docPartUnique/>
        </w:docPartObj>
      </w:sdtPr>
      <w:sdtEndPr>
        <w:rPr>
          <w:b/>
          <w:bCs/>
          <w:noProof/>
        </w:rPr>
      </w:sdtEndPr>
      <w:sdtContent>
        <w:p w14:paraId="09044DA9" w14:textId="50DB2CAF" w:rsidR="006E3BAF" w:rsidRDefault="006E3BAF">
          <w:pPr>
            <w:pStyle w:val="TOCHeading"/>
          </w:pPr>
          <w:r>
            <w:t>Table of Contents</w:t>
          </w:r>
        </w:p>
        <w:p w14:paraId="7FDEC09D" w14:textId="54B76FA2" w:rsidR="00A07850"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55177499" w:history="1">
            <w:r w:rsidRPr="00DE30CB">
              <w:rPr>
                <w:rStyle w:val="Hyperlink"/>
                <w:noProof/>
              </w:rPr>
              <w:t>Analysis:</w:t>
            </w:r>
            <w:r>
              <w:rPr>
                <w:noProof/>
                <w:webHidden/>
              </w:rPr>
              <w:tab/>
            </w:r>
            <w:r>
              <w:rPr>
                <w:noProof/>
                <w:webHidden/>
              </w:rPr>
              <w:fldChar w:fldCharType="begin"/>
            </w:r>
            <w:r>
              <w:rPr>
                <w:noProof/>
                <w:webHidden/>
              </w:rPr>
              <w:instrText xml:space="preserve"> PAGEREF _Toc155177499 \h </w:instrText>
            </w:r>
            <w:r>
              <w:rPr>
                <w:noProof/>
                <w:webHidden/>
              </w:rPr>
            </w:r>
            <w:r>
              <w:rPr>
                <w:noProof/>
                <w:webHidden/>
              </w:rPr>
              <w:fldChar w:fldCharType="separate"/>
            </w:r>
            <w:r>
              <w:rPr>
                <w:noProof/>
                <w:webHidden/>
              </w:rPr>
              <w:t>1</w:t>
            </w:r>
            <w:r>
              <w:rPr>
                <w:noProof/>
                <w:webHidden/>
              </w:rPr>
              <w:fldChar w:fldCharType="end"/>
            </w:r>
          </w:hyperlink>
        </w:p>
        <w:p w14:paraId="1F9055ED" w14:textId="06C7068A"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0" w:history="1">
            <w:r w:rsidR="00A07850" w:rsidRPr="00DE30CB">
              <w:rPr>
                <w:rStyle w:val="Hyperlink"/>
                <w:noProof/>
              </w:rPr>
              <w:t>The Problem:</w:t>
            </w:r>
            <w:r w:rsidR="00A07850">
              <w:rPr>
                <w:noProof/>
                <w:webHidden/>
              </w:rPr>
              <w:tab/>
            </w:r>
            <w:r w:rsidR="00A07850">
              <w:rPr>
                <w:noProof/>
                <w:webHidden/>
              </w:rPr>
              <w:fldChar w:fldCharType="begin"/>
            </w:r>
            <w:r w:rsidR="00A07850">
              <w:rPr>
                <w:noProof/>
                <w:webHidden/>
              </w:rPr>
              <w:instrText xml:space="preserve"> PAGEREF _Toc155177500 \h </w:instrText>
            </w:r>
            <w:r w:rsidR="00A07850">
              <w:rPr>
                <w:noProof/>
                <w:webHidden/>
              </w:rPr>
            </w:r>
            <w:r w:rsidR="00A07850">
              <w:rPr>
                <w:noProof/>
                <w:webHidden/>
              </w:rPr>
              <w:fldChar w:fldCharType="separate"/>
            </w:r>
            <w:r w:rsidR="00A07850">
              <w:rPr>
                <w:noProof/>
                <w:webHidden/>
              </w:rPr>
              <w:t>1</w:t>
            </w:r>
            <w:r w:rsidR="00A07850">
              <w:rPr>
                <w:noProof/>
                <w:webHidden/>
              </w:rPr>
              <w:fldChar w:fldCharType="end"/>
            </w:r>
          </w:hyperlink>
        </w:p>
        <w:p w14:paraId="7F3D278E" w14:textId="4BF02EBF"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1" w:history="1">
            <w:r w:rsidR="00A07850" w:rsidRPr="00DE30CB">
              <w:rPr>
                <w:rStyle w:val="Hyperlink"/>
                <w:noProof/>
              </w:rPr>
              <w:t>The stakeholders:</w:t>
            </w:r>
            <w:r w:rsidR="00A07850">
              <w:rPr>
                <w:noProof/>
                <w:webHidden/>
              </w:rPr>
              <w:tab/>
            </w:r>
            <w:r w:rsidR="00A07850">
              <w:rPr>
                <w:noProof/>
                <w:webHidden/>
              </w:rPr>
              <w:fldChar w:fldCharType="begin"/>
            </w:r>
            <w:r w:rsidR="00A07850">
              <w:rPr>
                <w:noProof/>
                <w:webHidden/>
              </w:rPr>
              <w:instrText xml:space="preserve"> PAGEREF _Toc155177501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68237735" w14:textId="1156A451"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2" w:history="1">
            <w:r w:rsidR="00A07850" w:rsidRPr="00DE30CB">
              <w:rPr>
                <w:rStyle w:val="Hyperlink"/>
                <w:noProof/>
              </w:rPr>
              <w:t>Solving the problem computationally:</w:t>
            </w:r>
            <w:r w:rsidR="00A07850">
              <w:rPr>
                <w:noProof/>
                <w:webHidden/>
              </w:rPr>
              <w:tab/>
            </w:r>
            <w:r w:rsidR="00A07850">
              <w:rPr>
                <w:noProof/>
                <w:webHidden/>
              </w:rPr>
              <w:fldChar w:fldCharType="begin"/>
            </w:r>
            <w:r w:rsidR="00A07850">
              <w:rPr>
                <w:noProof/>
                <w:webHidden/>
              </w:rPr>
              <w:instrText xml:space="preserve"> PAGEREF _Toc155177502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33A11993" w14:textId="2DE56EBE"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3" w:history="1">
            <w:r w:rsidR="00A07850" w:rsidRPr="00DE30CB">
              <w:rPr>
                <w:rStyle w:val="Hyperlink"/>
                <w:noProof/>
              </w:rPr>
              <w:t>Abstraction:</w:t>
            </w:r>
            <w:r w:rsidR="00A07850">
              <w:rPr>
                <w:noProof/>
                <w:webHidden/>
              </w:rPr>
              <w:tab/>
            </w:r>
            <w:r w:rsidR="00A07850">
              <w:rPr>
                <w:noProof/>
                <w:webHidden/>
              </w:rPr>
              <w:fldChar w:fldCharType="begin"/>
            </w:r>
            <w:r w:rsidR="00A07850">
              <w:rPr>
                <w:noProof/>
                <w:webHidden/>
              </w:rPr>
              <w:instrText xml:space="preserve"> PAGEREF _Toc155177503 \h </w:instrText>
            </w:r>
            <w:r w:rsidR="00A07850">
              <w:rPr>
                <w:noProof/>
                <w:webHidden/>
              </w:rPr>
            </w:r>
            <w:r w:rsidR="00A07850">
              <w:rPr>
                <w:noProof/>
                <w:webHidden/>
              </w:rPr>
              <w:fldChar w:fldCharType="separate"/>
            </w:r>
            <w:r w:rsidR="00A07850">
              <w:rPr>
                <w:noProof/>
                <w:webHidden/>
              </w:rPr>
              <w:t>2</w:t>
            </w:r>
            <w:r w:rsidR="00A07850">
              <w:rPr>
                <w:noProof/>
                <w:webHidden/>
              </w:rPr>
              <w:fldChar w:fldCharType="end"/>
            </w:r>
          </w:hyperlink>
        </w:p>
        <w:p w14:paraId="465EF6C4" w14:textId="1B577BC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4" w:history="1">
            <w:r w:rsidR="00A07850" w:rsidRPr="00DE30CB">
              <w:rPr>
                <w:rStyle w:val="Hyperlink"/>
                <w:noProof/>
              </w:rPr>
              <w:t>Decomposition:</w:t>
            </w:r>
            <w:r w:rsidR="00A07850">
              <w:rPr>
                <w:noProof/>
                <w:webHidden/>
              </w:rPr>
              <w:tab/>
            </w:r>
            <w:r w:rsidR="00A07850">
              <w:rPr>
                <w:noProof/>
                <w:webHidden/>
              </w:rPr>
              <w:fldChar w:fldCharType="begin"/>
            </w:r>
            <w:r w:rsidR="00A07850">
              <w:rPr>
                <w:noProof/>
                <w:webHidden/>
              </w:rPr>
              <w:instrText xml:space="preserve"> PAGEREF _Toc155177504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442D994A" w14:textId="1F38594C"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5" w:history="1">
            <w:r w:rsidR="00A07850" w:rsidRPr="00DE30CB">
              <w:rPr>
                <w:rStyle w:val="Hyperlink"/>
                <w:noProof/>
              </w:rPr>
              <w:t>Thinking Ahead:</w:t>
            </w:r>
            <w:r w:rsidR="00A07850">
              <w:rPr>
                <w:noProof/>
                <w:webHidden/>
              </w:rPr>
              <w:tab/>
            </w:r>
            <w:r w:rsidR="00A07850">
              <w:rPr>
                <w:noProof/>
                <w:webHidden/>
              </w:rPr>
              <w:fldChar w:fldCharType="begin"/>
            </w:r>
            <w:r w:rsidR="00A07850">
              <w:rPr>
                <w:noProof/>
                <w:webHidden/>
              </w:rPr>
              <w:instrText xml:space="preserve"> PAGEREF _Toc155177505 \h </w:instrText>
            </w:r>
            <w:r w:rsidR="00A07850">
              <w:rPr>
                <w:noProof/>
                <w:webHidden/>
              </w:rPr>
            </w:r>
            <w:r w:rsidR="00A07850">
              <w:rPr>
                <w:noProof/>
                <w:webHidden/>
              </w:rPr>
              <w:fldChar w:fldCharType="separate"/>
            </w:r>
            <w:r w:rsidR="00A07850">
              <w:rPr>
                <w:noProof/>
                <w:webHidden/>
              </w:rPr>
              <w:t>3</w:t>
            </w:r>
            <w:r w:rsidR="00A07850">
              <w:rPr>
                <w:noProof/>
                <w:webHidden/>
              </w:rPr>
              <w:fldChar w:fldCharType="end"/>
            </w:r>
          </w:hyperlink>
        </w:p>
        <w:p w14:paraId="245E8ECA" w14:textId="23B45B42"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06" w:history="1">
            <w:r w:rsidR="00A07850" w:rsidRPr="00DE30CB">
              <w:rPr>
                <w:rStyle w:val="Hyperlink"/>
                <w:noProof/>
              </w:rPr>
              <w:t>Logistics:</w:t>
            </w:r>
            <w:r w:rsidR="00A07850">
              <w:rPr>
                <w:noProof/>
                <w:webHidden/>
              </w:rPr>
              <w:tab/>
            </w:r>
            <w:r w:rsidR="00A07850">
              <w:rPr>
                <w:noProof/>
                <w:webHidden/>
              </w:rPr>
              <w:fldChar w:fldCharType="begin"/>
            </w:r>
            <w:r w:rsidR="00A07850">
              <w:rPr>
                <w:noProof/>
                <w:webHidden/>
              </w:rPr>
              <w:instrText xml:space="preserve"> PAGEREF _Toc155177506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A98AC3B" w14:textId="41C7EC62"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7" w:history="1">
            <w:r w:rsidR="00A07850" w:rsidRPr="00DE30CB">
              <w:rPr>
                <w:rStyle w:val="Hyperlink"/>
                <w:noProof/>
              </w:rPr>
              <w:t>Software and Hardware Requirements:</w:t>
            </w:r>
            <w:r w:rsidR="00A07850">
              <w:rPr>
                <w:noProof/>
                <w:webHidden/>
              </w:rPr>
              <w:tab/>
            </w:r>
            <w:r w:rsidR="00A07850">
              <w:rPr>
                <w:noProof/>
                <w:webHidden/>
              </w:rPr>
              <w:fldChar w:fldCharType="begin"/>
            </w:r>
            <w:r w:rsidR="00A07850">
              <w:rPr>
                <w:noProof/>
                <w:webHidden/>
              </w:rPr>
              <w:instrText xml:space="preserve"> PAGEREF _Toc155177507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2E142CE6" w14:textId="5A6506A6"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8" w:history="1">
            <w:r w:rsidR="00A07850" w:rsidRPr="00DE30CB">
              <w:rPr>
                <w:rStyle w:val="Hyperlink"/>
                <w:noProof/>
              </w:rPr>
              <w:t>Limiting Factors:</w:t>
            </w:r>
            <w:r w:rsidR="00A07850">
              <w:rPr>
                <w:noProof/>
                <w:webHidden/>
              </w:rPr>
              <w:tab/>
            </w:r>
            <w:r w:rsidR="00A07850">
              <w:rPr>
                <w:noProof/>
                <w:webHidden/>
              </w:rPr>
              <w:fldChar w:fldCharType="begin"/>
            </w:r>
            <w:r w:rsidR="00A07850">
              <w:rPr>
                <w:noProof/>
                <w:webHidden/>
              </w:rPr>
              <w:instrText xml:space="preserve"> PAGEREF _Toc155177508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570B48BF" w14:textId="716B0143"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09" w:history="1">
            <w:r w:rsidR="00A07850" w:rsidRPr="00DE30CB">
              <w:rPr>
                <w:rStyle w:val="Hyperlink"/>
                <w:noProof/>
              </w:rPr>
              <w:t>Research:</w:t>
            </w:r>
            <w:r w:rsidR="00A07850">
              <w:rPr>
                <w:noProof/>
                <w:webHidden/>
              </w:rPr>
              <w:tab/>
            </w:r>
            <w:r w:rsidR="00A07850">
              <w:rPr>
                <w:noProof/>
                <w:webHidden/>
              </w:rPr>
              <w:fldChar w:fldCharType="begin"/>
            </w:r>
            <w:r w:rsidR="00A07850">
              <w:rPr>
                <w:noProof/>
                <w:webHidden/>
              </w:rPr>
              <w:instrText xml:space="preserve"> PAGEREF _Toc155177509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66F2B561" w14:textId="209DE9DB"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0" w:history="1">
            <w:r w:rsidR="00A07850" w:rsidRPr="00DE30CB">
              <w:rPr>
                <w:rStyle w:val="Hyperlink"/>
                <w:noProof/>
              </w:rPr>
              <w:t>Existing Solutions:</w:t>
            </w:r>
            <w:r w:rsidR="00A07850">
              <w:rPr>
                <w:noProof/>
                <w:webHidden/>
              </w:rPr>
              <w:tab/>
            </w:r>
            <w:r w:rsidR="00A07850">
              <w:rPr>
                <w:noProof/>
                <w:webHidden/>
              </w:rPr>
              <w:fldChar w:fldCharType="begin"/>
            </w:r>
            <w:r w:rsidR="00A07850">
              <w:rPr>
                <w:noProof/>
                <w:webHidden/>
              </w:rPr>
              <w:instrText xml:space="preserve"> PAGEREF _Toc155177510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08253CF5" w14:textId="3AC46879"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1" w:history="1">
            <w:r w:rsidR="00A07850" w:rsidRPr="00DE30CB">
              <w:rPr>
                <w:rStyle w:val="Hyperlink"/>
                <w:noProof/>
              </w:rPr>
              <w:t>1 – Crimpd:</w:t>
            </w:r>
            <w:r w:rsidR="00A07850">
              <w:rPr>
                <w:noProof/>
                <w:webHidden/>
              </w:rPr>
              <w:tab/>
            </w:r>
            <w:r w:rsidR="00A07850">
              <w:rPr>
                <w:noProof/>
                <w:webHidden/>
              </w:rPr>
              <w:fldChar w:fldCharType="begin"/>
            </w:r>
            <w:r w:rsidR="00A07850">
              <w:rPr>
                <w:noProof/>
                <w:webHidden/>
              </w:rPr>
              <w:instrText xml:space="preserve"> PAGEREF _Toc155177511 \h </w:instrText>
            </w:r>
            <w:r w:rsidR="00A07850">
              <w:rPr>
                <w:noProof/>
                <w:webHidden/>
              </w:rPr>
            </w:r>
            <w:r w:rsidR="00A07850">
              <w:rPr>
                <w:noProof/>
                <w:webHidden/>
              </w:rPr>
              <w:fldChar w:fldCharType="separate"/>
            </w:r>
            <w:r w:rsidR="00A07850">
              <w:rPr>
                <w:noProof/>
                <w:webHidden/>
              </w:rPr>
              <w:t>4</w:t>
            </w:r>
            <w:r w:rsidR="00A07850">
              <w:rPr>
                <w:noProof/>
                <w:webHidden/>
              </w:rPr>
              <w:fldChar w:fldCharType="end"/>
            </w:r>
          </w:hyperlink>
        </w:p>
        <w:p w14:paraId="17A03A01" w14:textId="3D74D2A6" w:rsidR="00A07850"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55177512" w:history="1">
            <w:r w:rsidR="00A07850" w:rsidRPr="00DE30CB">
              <w:rPr>
                <w:rStyle w:val="Hyperlink"/>
                <w:noProof/>
              </w:rPr>
              <w:t>2 – Gym Tracker:</w:t>
            </w:r>
            <w:r w:rsidR="00A07850">
              <w:rPr>
                <w:noProof/>
                <w:webHidden/>
              </w:rPr>
              <w:tab/>
            </w:r>
            <w:r w:rsidR="00A07850">
              <w:rPr>
                <w:noProof/>
                <w:webHidden/>
              </w:rPr>
              <w:fldChar w:fldCharType="begin"/>
            </w:r>
            <w:r w:rsidR="00A07850">
              <w:rPr>
                <w:noProof/>
                <w:webHidden/>
              </w:rPr>
              <w:instrText xml:space="preserve"> PAGEREF _Toc155177512 \h </w:instrText>
            </w:r>
            <w:r w:rsidR="00A07850">
              <w:rPr>
                <w:noProof/>
                <w:webHidden/>
              </w:rPr>
            </w:r>
            <w:r w:rsidR="00A07850">
              <w:rPr>
                <w:noProof/>
                <w:webHidden/>
              </w:rPr>
              <w:fldChar w:fldCharType="separate"/>
            </w:r>
            <w:r w:rsidR="00A07850">
              <w:rPr>
                <w:noProof/>
                <w:webHidden/>
              </w:rPr>
              <w:t>5</w:t>
            </w:r>
            <w:r w:rsidR="00A07850">
              <w:rPr>
                <w:noProof/>
                <w:webHidden/>
              </w:rPr>
              <w:fldChar w:fldCharType="end"/>
            </w:r>
          </w:hyperlink>
        </w:p>
        <w:p w14:paraId="78DDF846" w14:textId="626A3AEA" w:rsidR="00A07850"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55177513" w:history="1">
            <w:r w:rsidR="00A07850" w:rsidRPr="00DE30CB">
              <w:rPr>
                <w:rStyle w:val="Hyperlink"/>
                <w:noProof/>
              </w:rPr>
              <w:t>Questionnaire:</w:t>
            </w:r>
            <w:r w:rsidR="00A07850">
              <w:rPr>
                <w:noProof/>
                <w:webHidden/>
              </w:rPr>
              <w:tab/>
            </w:r>
            <w:r w:rsidR="00A07850">
              <w:rPr>
                <w:noProof/>
                <w:webHidden/>
              </w:rPr>
              <w:fldChar w:fldCharType="begin"/>
            </w:r>
            <w:r w:rsidR="00A07850">
              <w:rPr>
                <w:noProof/>
                <w:webHidden/>
              </w:rPr>
              <w:instrText xml:space="preserve"> PAGEREF _Toc155177513 \h </w:instrText>
            </w:r>
            <w:r w:rsidR="00A07850">
              <w:rPr>
                <w:noProof/>
                <w:webHidden/>
              </w:rPr>
            </w:r>
            <w:r w:rsidR="00A07850">
              <w:rPr>
                <w:noProof/>
                <w:webHidden/>
              </w:rPr>
              <w:fldChar w:fldCharType="separate"/>
            </w:r>
            <w:r w:rsidR="00A07850">
              <w:rPr>
                <w:noProof/>
                <w:webHidden/>
              </w:rPr>
              <w:t>6</w:t>
            </w:r>
            <w:r w:rsidR="00A07850">
              <w:rPr>
                <w:noProof/>
                <w:webHidden/>
              </w:rPr>
              <w:fldChar w:fldCharType="end"/>
            </w:r>
          </w:hyperlink>
        </w:p>
        <w:p w14:paraId="768A934E" w14:textId="3CE80F36" w:rsidR="00A07850"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55177514" w:history="1">
            <w:r w:rsidR="00A07850" w:rsidRPr="00DE30CB">
              <w:rPr>
                <w:rStyle w:val="Hyperlink"/>
                <w:noProof/>
              </w:rPr>
              <w:t>DESIGN:</w:t>
            </w:r>
            <w:r w:rsidR="00A07850">
              <w:rPr>
                <w:noProof/>
                <w:webHidden/>
              </w:rPr>
              <w:tab/>
            </w:r>
            <w:r w:rsidR="00A07850">
              <w:rPr>
                <w:noProof/>
                <w:webHidden/>
              </w:rPr>
              <w:fldChar w:fldCharType="begin"/>
            </w:r>
            <w:r w:rsidR="00A07850">
              <w:rPr>
                <w:noProof/>
                <w:webHidden/>
              </w:rPr>
              <w:instrText xml:space="preserve"> PAGEREF _Toc155177514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3D421D88" w14:textId="0F85CB74"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5" w:history="1">
            <w:r w:rsidR="00A07850" w:rsidRPr="00DE30CB">
              <w:rPr>
                <w:rStyle w:val="Hyperlink"/>
                <w:noProof/>
              </w:rPr>
              <w:t>Website Arrival:</w:t>
            </w:r>
            <w:r w:rsidR="00A07850">
              <w:rPr>
                <w:noProof/>
                <w:webHidden/>
              </w:rPr>
              <w:tab/>
            </w:r>
            <w:r w:rsidR="00A07850">
              <w:rPr>
                <w:noProof/>
                <w:webHidden/>
              </w:rPr>
              <w:fldChar w:fldCharType="begin"/>
            </w:r>
            <w:r w:rsidR="00A07850">
              <w:rPr>
                <w:noProof/>
                <w:webHidden/>
              </w:rPr>
              <w:instrText xml:space="preserve"> PAGEREF _Toc155177515 \h </w:instrText>
            </w:r>
            <w:r w:rsidR="00A07850">
              <w:rPr>
                <w:noProof/>
                <w:webHidden/>
              </w:rPr>
            </w:r>
            <w:r w:rsidR="00A07850">
              <w:rPr>
                <w:noProof/>
                <w:webHidden/>
              </w:rPr>
              <w:fldChar w:fldCharType="separate"/>
            </w:r>
            <w:r w:rsidR="00A07850">
              <w:rPr>
                <w:noProof/>
                <w:webHidden/>
              </w:rPr>
              <w:t>8</w:t>
            </w:r>
            <w:r w:rsidR="00A07850">
              <w:rPr>
                <w:noProof/>
                <w:webHidden/>
              </w:rPr>
              <w:fldChar w:fldCharType="end"/>
            </w:r>
          </w:hyperlink>
        </w:p>
        <w:p w14:paraId="2C73D089" w14:textId="1CBA8A7B" w:rsidR="00A07850"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55177516" w:history="1">
            <w:r w:rsidR="00A07850" w:rsidRPr="00DE30CB">
              <w:rPr>
                <w:rStyle w:val="Hyperlink"/>
                <w:noProof/>
              </w:rPr>
              <w:t>The program will include:</w:t>
            </w:r>
            <w:r w:rsidR="00A07850">
              <w:rPr>
                <w:noProof/>
                <w:webHidden/>
              </w:rPr>
              <w:tab/>
            </w:r>
            <w:r w:rsidR="00A07850">
              <w:rPr>
                <w:noProof/>
                <w:webHidden/>
              </w:rPr>
              <w:fldChar w:fldCharType="begin"/>
            </w:r>
            <w:r w:rsidR="00A07850">
              <w:rPr>
                <w:noProof/>
                <w:webHidden/>
              </w:rPr>
              <w:instrText xml:space="preserve"> PAGEREF _Toc155177516 \h </w:instrText>
            </w:r>
            <w:r w:rsidR="00A07850">
              <w:rPr>
                <w:noProof/>
                <w:webHidden/>
              </w:rPr>
            </w:r>
            <w:r w:rsidR="00A07850">
              <w:rPr>
                <w:noProof/>
                <w:webHidden/>
              </w:rPr>
              <w:fldChar w:fldCharType="separate"/>
            </w:r>
            <w:r w:rsidR="00A07850">
              <w:rPr>
                <w:noProof/>
                <w:webHidden/>
              </w:rPr>
              <w:t>9</w:t>
            </w:r>
            <w:r w:rsidR="00A07850">
              <w:rPr>
                <w:noProof/>
                <w:webHidden/>
              </w:rPr>
              <w:fldChar w:fldCharType="end"/>
            </w:r>
          </w:hyperlink>
        </w:p>
        <w:p w14:paraId="05240A84" w14:textId="7213E159" w:rsidR="006E3BAF" w:rsidRDefault="00A07850" w:rsidP="002F1C40">
          <w:pPr>
            <w:ind w:left="0"/>
          </w:pPr>
          <w:r>
            <w:rPr>
              <w:b/>
              <w:bCs/>
              <w:i/>
              <w:iCs/>
              <w:sz w:val="20"/>
              <w:szCs w:val="24"/>
            </w:rPr>
            <w:fldChar w:fldCharType="end"/>
          </w:r>
          <w:r w:rsidR="00EC3E76">
            <w:rPr>
              <w:b/>
              <w:bCs/>
              <w:noProof/>
            </w:rPr>
            <w:tab/>
          </w:r>
        </w:p>
      </w:sdtContent>
    </w:sdt>
    <w:p w14:paraId="4126D209" w14:textId="226D5AAB" w:rsidR="00144D24" w:rsidRPr="007663D0" w:rsidRDefault="00371045" w:rsidP="00163AEB">
      <w:pPr>
        <w:pStyle w:val="Heading1"/>
        <w:ind w:left="0"/>
      </w:pPr>
      <w:bookmarkStart w:id="0" w:name="_Toc155177499"/>
      <w:r w:rsidRPr="007663D0">
        <w:t>Ana</w:t>
      </w:r>
      <w:r w:rsidR="005B6FAD" w:rsidRPr="007663D0">
        <w:t>lysis</w:t>
      </w:r>
      <w:r w:rsidRPr="007663D0">
        <w:t>:</w:t>
      </w:r>
      <w:bookmarkEnd w:id="0"/>
    </w:p>
    <w:p w14:paraId="24E0F0E5" w14:textId="695A1689" w:rsidR="00A30483" w:rsidRPr="00A30483" w:rsidRDefault="00AF30B5" w:rsidP="002F1C40">
      <w:pPr>
        <w:pStyle w:val="Heading2"/>
      </w:pPr>
      <w:bookmarkStart w:id="1" w:name="_Toc155177500"/>
      <w:r>
        <w:t xml:space="preserve">The </w:t>
      </w:r>
      <w:r w:rsidRPr="00DC0CF9">
        <w:t>Problem</w:t>
      </w:r>
      <w:r>
        <w:t>:</w:t>
      </w:r>
      <w:bookmarkEnd w:id="1"/>
      <w:r>
        <w:tab/>
      </w:r>
    </w:p>
    <w:p w14:paraId="4184E67F" w14:textId="4E97DE01" w:rsidR="00AF30B5" w:rsidRDefault="00AF30B5" w:rsidP="00AF30B5">
      <w:r>
        <w:t>For my project</w:t>
      </w:r>
      <w:r w:rsidR="002D3B59">
        <w:t>,</w:t>
      </w:r>
      <w:r>
        <w:t xml:space="preserve"> I am designing a website </w:t>
      </w:r>
      <w:r w:rsidR="002D3B59">
        <w:t>where</w:t>
      </w:r>
      <w:r>
        <w:t xml:space="preserve"> a user can create an account with to track Climbing and Gym exercises.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lastRenderedPageBreak/>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2F1C40">
      <w:pPr>
        <w:pStyle w:val="Heading2"/>
      </w:pPr>
      <w:bookmarkStart w:id="2" w:name="_Toc155177501"/>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41F97C9" w:rsidR="00F4717B" w:rsidRDefault="00F4717B" w:rsidP="004170F3">
      <w:r>
        <w:t xml:space="preserve">The Main users </w:t>
      </w:r>
      <w:r w:rsidR="001E2565">
        <w:t>will be climbers looking for a free method to further their training so mostly</w:t>
      </w:r>
      <w:r w:rsidR="00A76387">
        <w:t xml:space="preserve"> </w:t>
      </w:r>
      <w:r w:rsidR="000E1DCC">
        <w:t>experienced</w:t>
      </w:r>
      <w:r w:rsidR="00A76387">
        <w:t xml:space="preserve"> </w:t>
      </w:r>
      <w:r w:rsidR="000E1DCC">
        <w:t>climbers</w:t>
      </w:r>
      <w:r w:rsidR="00811213">
        <w:t>.</w:t>
      </w:r>
    </w:p>
    <w:p w14:paraId="6D225517" w14:textId="24741B0D" w:rsidR="0079371E" w:rsidRPr="002F1C40" w:rsidRDefault="0079371E" w:rsidP="002F1C40">
      <w:pPr>
        <w:pStyle w:val="Heading2"/>
      </w:pPr>
      <w:bookmarkStart w:id="3" w:name="_Toc155177502"/>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55177503"/>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lastRenderedPageBreak/>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55177504"/>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55177505"/>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t xml:space="preserve">I will program </w:t>
      </w:r>
      <w:r w:rsidR="00275F98">
        <w:t xml:space="preserve">as a website as I have experience with </w:t>
      </w:r>
      <w:r w:rsidR="000B15B3">
        <w:t>creating functional websites and it provides access to the program without download.</w:t>
      </w:r>
    </w:p>
    <w:p w14:paraId="2F6C127E" w14:textId="782B437A" w:rsidR="000B15B3" w:rsidRDefault="000B15B3" w:rsidP="00D353F1">
      <w:pPr>
        <w:pStyle w:val="ListParagraph"/>
        <w:numPr>
          <w:ilvl w:val="0"/>
          <w:numId w:val="5"/>
        </w:numPr>
      </w:pPr>
      <w:r>
        <w:t xml:space="preserve">I will use </w:t>
      </w:r>
      <w:r w:rsidR="002A2D9A">
        <w:t>Python</w:t>
      </w:r>
      <w:r>
        <w:t xml:space="preserve"> as a backend </w:t>
      </w:r>
      <w:r w:rsidR="00C8508C">
        <w:t xml:space="preserve">language as I have made algorithms using this language before and </w:t>
      </w:r>
      <w:r w:rsidR="00122823">
        <w:t>it’s a more efficient language for repetitive data processing than alternatives.</w:t>
      </w:r>
    </w:p>
    <w:p w14:paraId="5BFD040C" w14:textId="1D918D05" w:rsidR="009A621E" w:rsidRPr="00D353F1" w:rsidRDefault="009A621E" w:rsidP="00D353F1">
      <w:pPr>
        <w:pStyle w:val="ListParagraph"/>
        <w:numPr>
          <w:ilvl w:val="0"/>
          <w:numId w:val="5"/>
        </w:numPr>
      </w:pPr>
      <w:r>
        <w:t xml:space="preserve">The site will make noises </w:t>
      </w:r>
      <w:r w:rsidR="000A7113">
        <w:t>notifying</w:t>
      </w:r>
      <w:r w:rsidR="00942F00">
        <w:t xml:space="preserve"> users of when to start exercises such as weighted hangs</w:t>
      </w:r>
      <w:r w:rsidR="000A7113">
        <w:t xml:space="preserve">, this makes it easier </w:t>
      </w:r>
      <w:r w:rsidR="0058343D">
        <w:t xml:space="preserve">for users to complete workouts effectively without looking at their </w:t>
      </w:r>
      <w:r w:rsidR="002A2D9A">
        <w:t>phones</w:t>
      </w:r>
      <w:r w:rsidR="0058343D">
        <w:t xml:space="preserve"> for timers.</w:t>
      </w:r>
    </w:p>
    <w:p w14:paraId="1C7EF8DD" w14:textId="5D09096A" w:rsidR="009B354C" w:rsidRPr="00FA17AE" w:rsidRDefault="009B354C" w:rsidP="00CA072B">
      <w:pPr>
        <w:pStyle w:val="Heading3"/>
      </w:pPr>
      <w:bookmarkStart w:id="8" w:name="_Toc155177506"/>
      <w:r>
        <w:lastRenderedPageBreak/>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4F281C1D" w14:textId="7E07134B" w:rsidR="00920495" w:rsidRDefault="00920495" w:rsidP="00920495">
      <w:pPr>
        <w:pStyle w:val="Heading2"/>
        <w:ind w:left="0"/>
      </w:pPr>
      <w:bookmarkStart w:id="9" w:name="_Toc153283601"/>
      <w:bookmarkStart w:id="10" w:name="_Toc155177507"/>
      <w:r>
        <w:t>Software and Hardware Requirements:</w:t>
      </w:r>
      <w:bookmarkEnd w:id="9"/>
      <w:bookmarkEnd w:id="10"/>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35A030C8" w14:textId="3A72666E" w:rsidR="00642174" w:rsidRDefault="00642174" w:rsidP="00642174">
      <w:pPr>
        <w:pStyle w:val="Heading2"/>
        <w:ind w:left="0"/>
      </w:pPr>
      <w:bookmarkStart w:id="11" w:name="_Toc155177508"/>
      <w:r>
        <w:t>Limiting Factors:</w:t>
      </w:r>
      <w:bookmarkEnd w:id="11"/>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5710444B" w14:textId="6FDAFA55" w:rsidR="00642174" w:rsidRDefault="00592C0C" w:rsidP="00642174">
      <w:pPr>
        <w:ind w:left="0"/>
      </w:pPr>
      <w:r>
        <w:tab/>
        <w:t>To get around this challenge I will install all extensions I need at home.</w:t>
      </w:r>
    </w:p>
    <w:p w14:paraId="7B0B5678" w14:textId="3F19605C" w:rsidR="0079371E" w:rsidRDefault="00D63F3E" w:rsidP="007F017C">
      <w:pPr>
        <w:pStyle w:val="Heading2"/>
        <w:ind w:left="0"/>
      </w:pPr>
      <w:bookmarkStart w:id="12" w:name="_Toc155177509"/>
      <w:r>
        <w:t>Research</w:t>
      </w:r>
      <w:r w:rsidR="00E66A9D">
        <w:t>:</w:t>
      </w:r>
      <w:bookmarkEnd w:id="12"/>
    </w:p>
    <w:p w14:paraId="06F251B0" w14:textId="12AE305B" w:rsidR="00B01B1D" w:rsidRDefault="00E66A9D" w:rsidP="007F017C">
      <w:pPr>
        <w:pStyle w:val="Heading3"/>
      </w:pPr>
      <w:bookmarkStart w:id="13" w:name="_Toc155177510"/>
      <w:r>
        <w:t>Existing Solutions</w:t>
      </w:r>
      <w:r w:rsidR="00590B28">
        <w:t>:</w:t>
      </w:r>
      <w:bookmarkEnd w:id="13"/>
    </w:p>
    <w:p w14:paraId="72023CBE" w14:textId="0607A68B" w:rsidR="00B01B1D" w:rsidRDefault="00590B28" w:rsidP="007F017C">
      <w:pPr>
        <w:pStyle w:val="Heading4"/>
        <w:rPr>
          <w:noProof/>
        </w:rPr>
      </w:pPr>
      <w:bookmarkStart w:id="14" w:name="_Toc155177511"/>
      <w:r>
        <w:t>1 – Crimpd:</w:t>
      </w:r>
      <w:bookmarkEnd w:id="14"/>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661312" behindDoc="0" locked="0" layoutInCell="1" allowOverlap="1" wp14:anchorId="3D1C3E9C" wp14:editId="6FE71E55">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1C0B39F0" w:rsidR="004D30B6" w:rsidRDefault="005526F6" w:rsidP="004D30B6">
      <w:r>
        <w:t xml:space="preserve">This is </w:t>
      </w:r>
      <w:proofErr w:type="spellStart"/>
      <w:r w:rsidR="00AE4F78">
        <w:t>C</w:t>
      </w:r>
      <w:r>
        <w:t>rimpd’s</w:t>
      </w:r>
      <w:proofErr w:type="spellEnd"/>
      <w:r>
        <w:t xml:space="preserve">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proofErr w:type="spellStart"/>
      <w:r w:rsidR="00BA1FAD">
        <w:t>ill</w:t>
      </w:r>
      <w:proofErr w:type="spellEnd"/>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lastRenderedPageBreak/>
        <w:drawing>
          <wp:anchor distT="0" distB="0" distL="114300" distR="114300" simplePos="0" relativeHeight="251662336" behindDoc="0" locked="0" layoutInCell="1" allowOverlap="1" wp14:anchorId="7BA5B361" wp14:editId="2B33810F">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 xml:space="preserve">is is </w:t>
      </w:r>
      <w:proofErr w:type="spellStart"/>
      <w:r w:rsidR="00446D9A">
        <w:t>Crimpd’s</w:t>
      </w:r>
      <w:proofErr w:type="spellEnd"/>
      <w:r w:rsidR="00446D9A">
        <w:t xml:space="preserve">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drawing>
          <wp:anchor distT="0" distB="0" distL="114300" distR="114300" simplePos="0" relativeHeight="251663360" behindDoc="0" locked="0" layoutInCell="1" allowOverlap="1" wp14:anchorId="4ACAC99C" wp14:editId="6301CFB3">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664384" behindDoc="0" locked="0" layoutInCell="1" allowOverlap="1" wp14:anchorId="1FA29452" wp14:editId="47525527">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5" w:name="_Toc155177512"/>
      <w:r>
        <w:t>2</w:t>
      </w:r>
      <w:r w:rsidR="00354E73">
        <w:t xml:space="preserve"> – Gym Tracker:</w:t>
      </w:r>
      <w:bookmarkEnd w:id="15"/>
      <w:r w:rsidR="00730C6A">
        <w:t xml:space="preserve"> </w:t>
      </w:r>
    </w:p>
    <w:p w14:paraId="1CE27682" w14:textId="4CB0B726" w:rsidR="00730C6A" w:rsidRDefault="002D6DDD" w:rsidP="00730C6A">
      <w:r>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w:t>
      </w:r>
      <w:r w:rsidR="00A03418">
        <w:lastRenderedPageBreak/>
        <w:t xml:space="preserve">Strong also improves its accessibility by making it work on Apple Watches which for some </w:t>
      </w:r>
      <w:r w:rsidR="007142B4">
        <w:rPr>
          <w:noProof/>
        </w:rPr>
        <w:drawing>
          <wp:anchor distT="0" distB="0" distL="114300" distR="114300" simplePos="0" relativeHeight="251665408" behindDoc="0" locked="0" layoutInCell="1" allowOverlap="1" wp14:anchorId="2391D806" wp14:editId="0A0BA1D9">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6" w:name="_Toc155177513"/>
      <w:r>
        <w:t>Questionnaire:</w:t>
      </w:r>
      <w:bookmarkEnd w:id="16"/>
    </w:p>
    <w:p w14:paraId="0C0A6DB4" w14:textId="77777777" w:rsidR="00882737" w:rsidRDefault="00882737" w:rsidP="00882737">
      <w:r w:rsidRPr="00033D80">
        <w:rPr>
          <w:noProof/>
        </w:rPr>
        <w:drawing>
          <wp:anchor distT="0" distB="0" distL="114300" distR="114300" simplePos="0" relativeHeight="251667456" behindDoc="0" locked="0" layoutInCell="1" allowOverlap="1" wp14:anchorId="36A64F22" wp14:editId="2536A68B">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Default="00882737" w:rsidP="00882737">
      <w:r w:rsidRPr="00AD3BC1">
        <w:rPr>
          <w:noProof/>
        </w:rPr>
        <w:lastRenderedPageBreak/>
        <w:drawing>
          <wp:anchor distT="0" distB="0" distL="114300" distR="114300" simplePos="0" relativeHeight="251669504" behindDoc="0" locked="0" layoutInCell="1" allowOverlap="1" wp14:anchorId="3C9FD825" wp14:editId="5B33DF61">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68480" behindDoc="0" locked="0" layoutInCell="1" allowOverlap="1" wp14:anchorId="700D6134" wp14:editId="4C570758">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lastRenderedPageBreak/>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70528" behindDoc="0" locked="0" layoutInCell="1" allowOverlap="1" wp14:anchorId="41C193C2" wp14:editId="3A4E5CAF">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59566992" w:rsidR="00882737" w:rsidRPr="006E6484" w:rsidRDefault="00882737" w:rsidP="00882737">
      <w:r>
        <w:t xml:space="preserve">The responses to this show there </w:t>
      </w:r>
      <w:r w:rsidR="005C0558">
        <w:t xml:space="preserve">is </w:t>
      </w:r>
      <w:r>
        <w:t>reasonable demand for a product like mine.</w:t>
      </w:r>
    </w:p>
    <w:p w14:paraId="002BF515" w14:textId="30ABBD8C" w:rsidR="00F00E44" w:rsidRPr="002F1C40" w:rsidRDefault="00F00E44" w:rsidP="002F1C40">
      <w:pPr>
        <w:pStyle w:val="Heading1"/>
        <w:ind w:left="0"/>
      </w:pPr>
      <w:bookmarkStart w:id="17" w:name="_Toc155177514"/>
      <w:r w:rsidRPr="002F1C40">
        <w:t>DESIGN:</w:t>
      </w:r>
      <w:bookmarkEnd w:id="17"/>
    </w:p>
    <w:p w14:paraId="3165E2CC" w14:textId="631CF229" w:rsidR="00F00E44" w:rsidRPr="00A30483" w:rsidRDefault="00592C0C" w:rsidP="002F1C40">
      <w:pPr>
        <w:pStyle w:val="Heading2"/>
      </w:pPr>
      <w:bookmarkStart w:id="18" w:name="_Toc155177515"/>
      <w:r>
        <w:t>Website Arrival</w:t>
      </w:r>
      <w:r w:rsidR="00F00E44">
        <w:t>:</w:t>
      </w:r>
      <w:bookmarkEnd w:id="18"/>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16F8571D" w14:textId="5B749D59" w:rsidR="004B5178" w:rsidRDefault="004B5178" w:rsidP="000A12D6">
      <w:r>
        <w:t>The login page will be simplistic and will have a forgot password button to improve accessibility.</w:t>
      </w:r>
    </w:p>
    <w:p w14:paraId="647EECFE" w14:textId="77777777" w:rsidR="004B5178" w:rsidRDefault="004B5178" w:rsidP="000A12D6"/>
    <w:p w14:paraId="3A5DFBC1" w14:textId="1EB94AB0" w:rsidR="008946AD" w:rsidRDefault="008946AD" w:rsidP="002F1C40">
      <w:pPr>
        <w:pStyle w:val="Heading2"/>
      </w:pPr>
      <w:bookmarkStart w:id="19" w:name="_Toc155177516"/>
      <w:r>
        <w:lastRenderedPageBreak/>
        <w:t>The program will include:</w:t>
      </w:r>
      <w:bookmarkEnd w:id="19"/>
    </w:p>
    <w:p w14:paraId="4FC7B496" w14:textId="29C0E6F8" w:rsidR="0082263E" w:rsidRPr="0082263E" w:rsidRDefault="0082263E" w:rsidP="0082263E">
      <w:r>
        <w:t>All plans will include the users unique:</w:t>
      </w:r>
    </w:p>
    <w:p w14:paraId="559515A2" w14:textId="2CAB0F39" w:rsidR="008946AD" w:rsidRDefault="00FE4D74" w:rsidP="008946AD">
      <w:pPr>
        <w:pStyle w:val="ListParagraph"/>
        <w:numPr>
          <w:ilvl w:val="0"/>
          <w:numId w:val="2"/>
        </w:numPr>
      </w:pPr>
      <w:r>
        <w:t>W</w:t>
      </w:r>
      <w:r w:rsidR="00D55AEB">
        <w:t>orkout</w:t>
      </w:r>
      <w:r>
        <w:t xml:space="preserve"> days</w:t>
      </w:r>
    </w:p>
    <w:p w14:paraId="2CB380F0" w14:textId="419FFFCC" w:rsidR="00FE4D74" w:rsidRDefault="00FE4D74" w:rsidP="008946AD">
      <w:pPr>
        <w:pStyle w:val="ListParagraph"/>
        <w:numPr>
          <w:ilvl w:val="0"/>
          <w:numId w:val="2"/>
        </w:numPr>
      </w:pPr>
      <w:r>
        <w:t>Exercises</w:t>
      </w:r>
      <w:r w:rsidR="009A0023">
        <w:t xml:space="preserve"> with suggested weight</w:t>
      </w:r>
    </w:p>
    <w:p w14:paraId="33FD1D2B" w14:textId="5911DB43" w:rsidR="00FE4D74" w:rsidRDefault="00FE4D74" w:rsidP="008946AD">
      <w:pPr>
        <w:pStyle w:val="ListParagraph"/>
        <w:numPr>
          <w:ilvl w:val="0"/>
          <w:numId w:val="2"/>
        </w:numPr>
      </w:pPr>
      <w:r>
        <w:t>Sets, reps and rest</w:t>
      </w:r>
    </w:p>
    <w:p w14:paraId="53F26746" w14:textId="75BE4A98" w:rsidR="000A0B96" w:rsidRDefault="009A0023" w:rsidP="00F51545">
      <w:r>
        <w:t>The website will also collect workout data to track progress</w:t>
      </w:r>
      <w:r w:rsidR="00AF1EF6">
        <w:t>. This data will be used to target weaknesses and optimize training for progressive overload.</w:t>
      </w:r>
    </w:p>
    <w:p w14:paraId="6780364B" w14:textId="1B946321" w:rsidR="00F51545" w:rsidRDefault="00F51545" w:rsidP="00F51545">
      <w:r>
        <w:t xml:space="preserve">The program will also give a detailed </w:t>
      </w:r>
      <w:r w:rsidR="003B7AC7">
        <w:t>explanation</w:t>
      </w:r>
      <w:r>
        <w:t xml:space="preserve"> of why this structure was chosen and </w:t>
      </w:r>
      <w:r w:rsidR="003B7AC7">
        <w:t>why certain exercises are picked.</w:t>
      </w:r>
      <w:r w:rsidR="007B4E42">
        <w:t xml:space="preserve"> This helps </w:t>
      </w:r>
      <w:r w:rsidR="00DA79EA">
        <w:t xml:space="preserve">users understand our choices </w:t>
      </w:r>
      <w:r w:rsidR="0006437D">
        <w:t>and what they are working</w:t>
      </w:r>
      <w:r w:rsidR="007C6573">
        <w:t xml:space="preserve"> on</w:t>
      </w:r>
      <w:r w:rsidR="0006437D">
        <w:t xml:space="preserve">. This helps users persevere </w:t>
      </w:r>
      <w:r w:rsidR="00915DCE">
        <w:t>with their program and not skip exercises.</w:t>
      </w:r>
    </w:p>
    <w:p w14:paraId="1DAE1A67" w14:textId="6F4D3D2E" w:rsidR="0082263E" w:rsidRDefault="0082263E" w:rsidP="00F51545">
      <w:r>
        <w:t>Each exercise will have a unique description that helps users perfect their form and learn new exercises.</w:t>
      </w:r>
    </w:p>
    <w:p w14:paraId="76CC5E89" w14:textId="5EAA677A" w:rsidR="00D07B43" w:rsidRDefault="00D07B43" w:rsidP="00D07B43">
      <w:pPr>
        <w:pStyle w:val="Heading2"/>
      </w:pPr>
      <w:r>
        <w:t>Login:</w:t>
      </w:r>
    </w:p>
    <w:p w14:paraId="1588D476" w14:textId="6A05D559" w:rsidR="00D07B43" w:rsidRDefault="00D07B43" w:rsidP="00D07B43">
      <w:pPr>
        <w:rPr>
          <w:noProof/>
        </w:rPr>
      </w:pPr>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1A31BDE0" w:rsidR="00567960" w:rsidRDefault="00567960" w:rsidP="00D07B43">
      <w:r>
        <w:t xml:space="preserve">If users have an account they will be able to login by entering a username or password. If the user forgets </w:t>
      </w:r>
      <w:r w:rsidR="00370209">
        <w:t>their username or password their data will be recoverable if they can enter either the username or password and answer security questions they enter upon creating an account.</w:t>
      </w:r>
    </w:p>
    <w:p w14:paraId="1C531561" w14:textId="37E299D2" w:rsidR="00370209" w:rsidRDefault="00370209" w:rsidP="00D07B43">
      <w:r>
        <w:t xml:space="preserve">When a new user arrives on the login index page they will be able to switch to the Signup page by clicking a button. This will bring them to a similar page </w:t>
      </w:r>
      <w:r w:rsidR="00CF5403">
        <w:t xml:space="preserve">where they can enter a username and password plus a password confirm field is required. </w:t>
      </w:r>
    </w:p>
    <w:p w14:paraId="2E6F4570" w14:textId="7DEAE341"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the a </w:t>
      </w:r>
      <w:proofErr w:type="spellStart"/>
      <w:r w:rsidR="004754DD">
        <w:t>databse</w:t>
      </w:r>
      <w:proofErr w:type="spellEnd"/>
      <w:r w:rsidR="004754DD">
        <w:t>.</w:t>
      </w:r>
    </w:p>
    <w:p w14:paraId="698A66A3" w14:textId="34A49D82" w:rsidR="00575EBC" w:rsidRDefault="004754DD" w:rsidP="00CC7F78">
      <w:r>
        <w:t xml:space="preserve">All passwords and security questions will be stored using hashing for security, if </w:t>
      </w:r>
      <w:r w:rsidR="00DD28BC">
        <w:t xml:space="preserve">someone accesses the database </w:t>
      </w:r>
      <w:proofErr w:type="spellStart"/>
      <w:r w:rsidR="000A67ED">
        <w:t>unauthorised</w:t>
      </w:r>
      <w:proofErr w:type="spellEnd"/>
      <w:r w:rsidR="00DD28BC">
        <w:t xml:space="preserve"> then they will not have access to personal data</w:t>
      </w:r>
      <w:r w:rsidR="000A67ED">
        <w:t xml:space="preserve">. To </w:t>
      </w:r>
      <w:r w:rsidR="00575EBC">
        <w:rPr>
          <w:noProof/>
        </w:rPr>
        <w:lastRenderedPageBreak/>
        <w:drawing>
          <wp:anchor distT="0" distB="0" distL="114300" distR="114300" simplePos="0" relativeHeight="251671552" behindDoc="0" locked="0" layoutInCell="1" allowOverlap="1" wp14:anchorId="3D975896" wp14:editId="5ABF40BC">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611F50C1"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25A16A8D" w:rsidR="00A41014" w:rsidRDefault="00A41014" w:rsidP="00D07B43">
      <w:r>
        <w:t xml:space="preserve">When a user creates an account </w:t>
      </w:r>
      <w:r w:rsidR="006656D9">
        <w:t xml:space="preserve">they will be prompted with a variety of questions </w:t>
      </w:r>
      <w:r w:rsidR="007F7A2E">
        <w:t>witch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at anytime via the account section later. Some possible question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67485114" w14:textId="03DD9B29" w:rsidR="00310F55" w:rsidRPr="00D07B43" w:rsidRDefault="001913BA" w:rsidP="00310F55">
      <w:r>
        <w:t>Users will also be prompted to in</w:t>
      </w:r>
      <w:r w:rsidR="00CC36FF">
        <w:t>put data such as current weight, height and also current PBs and records they have is certain lifts/exercises</w:t>
      </w:r>
      <w:r w:rsidR="006D0208">
        <w:t>.</w:t>
      </w:r>
    </w:p>
    <w:p w14:paraId="7F253EE0" w14:textId="772E3F1B" w:rsidR="0082263E" w:rsidRDefault="0082263E" w:rsidP="0082263E">
      <w:pPr>
        <w:pStyle w:val="Heading2"/>
      </w:pPr>
      <w:r>
        <w:t>Home Page:</w:t>
      </w:r>
    </w:p>
    <w:p w14:paraId="745245C4" w14:textId="26AB9C2B" w:rsidR="00915DCE" w:rsidRDefault="00915DCE" w:rsidP="00F51545">
      <w:r>
        <w:t>On the homepage</w:t>
      </w:r>
      <w:r w:rsidR="007C6573">
        <w:t>,</w:t>
      </w:r>
      <w:r>
        <w:t xml:space="preserve"> users have access to many </w:t>
      </w:r>
      <w:r w:rsidR="009C7301">
        <w:t>activities including:</w:t>
      </w:r>
    </w:p>
    <w:p w14:paraId="1F70D85E" w14:textId="1AE17FDA" w:rsidR="009C7301" w:rsidRDefault="00813158" w:rsidP="00813158">
      <w:pPr>
        <w:pStyle w:val="ListParagraph"/>
        <w:numPr>
          <w:ilvl w:val="0"/>
          <w:numId w:val="3"/>
        </w:numPr>
      </w:pPr>
      <w:r>
        <w:t>My Plan</w:t>
      </w:r>
    </w:p>
    <w:p w14:paraId="0ECFA4DD" w14:textId="12C9CA3F" w:rsidR="00813158" w:rsidRDefault="00813158" w:rsidP="00813158">
      <w:pPr>
        <w:pStyle w:val="ListParagraph"/>
        <w:numPr>
          <w:ilvl w:val="0"/>
          <w:numId w:val="3"/>
        </w:numPr>
      </w:pPr>
      <w:r>
        <w:t>My progress</w:t>
      </w:r>
    </w:p>
    <w:p w14:paraId="2B96B4E4" w14:textId="6477B7A0" w:rsidR="00813158" w:rsidRDefault="00813158" w:rsidP="00813158">
      <w:pPr>
        <w:pStyle w:val="ListParagraph"/>
        <w:numPr>
          <w:ilvl w:val="0"/>
          <w:numId w:val="3"/>
        </w:numPr>
      </w:pPr>
      <w:r>
        <w:t xml:space="preserve">Start </w:t>
      </w:r>
      <w:r w:rsidR="00A237D1">
        <w:t>E</w:t>
      </w:r>
      <w:r>
        <w:t>xercise</w:t>
      </w:r>
    </w:p>
    <w:p w14:paraId="5C0A7B47" w14:textId="36125F9D" w:rsidR="00813158" w:rsidRDefault="00813158" w:rsidP="00813158">
      <w:pPr>
        <w:pStyle w:val="ListParagraph"/>
        <w:numPr>
          <w:ilvl w:val="0"/>
          <w:numId w:val="3"/>
        </w:numPr>
      </w:pPr>
      <w:r>
        <w:t>Timer</w:t>
      </w:r>
    </w:p>
    <w:p w14:paraId="279B51D6" w14:textId="5AAA014A" w:rsidR="00A14E9E" w:rsidRDefault="00A14E9E" w:rsidP="00813158">
      <w:pPr>
        <w:pStyle w:val="ListParagraph"/>
        <w:numPr>
          <w:ilvl w:val="0"/>
          <w:numId w:val="3"/>
        </w:numPr>
      </w:pPr>
      <w:r>
        <w:t>Account</w:t>
      </w:r>
    </w:p>
    <w:p w14:paraId="72320F5C" w14:textId="45ED07FB" w:rsidR="00780984" w:rsidRDefault="00780984" w:rsidP="000839AB">
      <w:r>
        <w:lastRenderedPageBreak/>
        <w:t xml:space="preserve">Each of these items will be accessible via </w:t>
      </w:r>
      <w:r w:rsidR="00E86C0E">
        <w:t>a button which will lead the user to a different page.</w:t>
      </w:r>
    </w:p>
    <w:p w14:paraId="05F8547A" w14:textId="2112CA4D" w:rsidR="00FE0A2D" w:rsidRPr="00FD4A0C" w:rsidRDefault="00B40473" w:rsidP="004626C9">
      <w:pPr>
        <w:pStyle w:val="Heading3"/>
      </w:pPr>
      <w:r w:rsidRPr="00FD4A0C">
        <w:t>My Plan:</w:t>
      </w:r>
    </w:p>
    <w:p w14:paraId="18897434" w14:textId="7C486C58" w:rsidR="00B40473" w:rsidRDefault="00B40473" w:rsidP="00FE0A2D">
      <w:r>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2997F051" w:rsidR="00C61AE1" w:rsidRDefault="00C61AE1" w:rsidP="00FE0A2D">
      <w:r>
        <w:t xml:space="preserve">In this area options selected for </w:t>
      </w:r>
      <w:r w:rsidR="007A6454">
        <w:t xml:space="preserve">the plan creator can be edited </w:t>
      </w:r>
      <w:r w:rsidR="004E693D">
        <w:t>also</w:t>
      </w:r>
      <w:r w:rsidR="00CC0056">
        <w:t>.</w:t>
      </w:r>
    </w:p>
    <w:p w14:paraId="2779E98D" w14:textId="1ACF6513" w:rsidR="00CC0056" w:rsidRPr="00FD4A0C" w:rsidRDefault="00CC0056" w:rsidP="004626C9">
      <w:pPr>
        <w:pStyle w:val="Heading3"/>
      </w:pPr>
      <w:r w:rsidRPr="00FD4A0C">
        <w:t>My Progress:</w:t>
      </w:r>
    </w:p>
    <w:p w14:paraId="4585D1AD" w14:textId="6EF92CBB" w:rsidR="00CC0056" w:rsidRDefault="00137078" w:rsidP="00C60F43">
      <w:r>
        <w:t>This area will present statistics</w:t>
      </w:r>
      <w:r w:rsidR="00FD32E3">
        <w:t xml:space="preserve"> in the form of various </w:t>
      </w:r>
      <w:r>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t xml:space="preserve"> </w:t>
      </w:r>
    </w:p>
    <w:p w14:paraId="74D721E8" w14:textId="6BED2382" w:rsidR="0092123B" w:rsidRDefault="0092123B" w:rsidP="00FE0A2D">
      <w:r>
        <w:t xml:space="preserve">This area is useful </w:t>
      </w:r>
      <w:r w:rsidR="00044CAF">
        <w:t xml:space="preserve">for users to visually see their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4D34C557" w14:textId="48D0E177" w:rsidR="00813C22" w:rsidRDefault="00B5545C" w:rsidP="004626C9">
      <w:pPr>
        <w:pStyle w:val="Heading3"/>
      </w:pPr>
      <w:r w:rsidRPr="00FD4A0C">
        <w:t>Start Exercise</w:t>
      </w:r>
    </w:p>
    <w:p w14:paraId="4701E7FF" w14:textId="77777777" w:rsidR="00310F55" w:rsidRPr="00310F55" w:rsidRDefault="00310F55" w:rsidP="00310F55"/>
    <w:p w14:paraId="4BBDDF18" w14:textId="22A84205" w:rsidR="005A6092" w:rsidRDefault="00310F55" w:rsidP="00310F55">
      <w:pPr>
        <w:pStyle w:val="Heading1"/>
        <w:ind w:left="0"/>
      </w:pPr>
      <w:r>
        <w:t>THe Plan algorithm:</w:t>
      </w:r>
    </w:p>
    <w:p w14:paraId="10941A53" w14:textId="740391F7" w:rsidR="00310F55" w:rsidRDefault="00310F55" w:rsidP="00310F55">
      <w:pPr>
        <w:pStyle w:val="Heading2"/>
      </w:pPr>
      <w:r>
        <w:t>General Rules:</w:t>
      </w:r>
    </w:p>
    <w:p w14:paraId="16DC4FD8" w14:textId="77777777" w:rsidR="00310F55" w:rsidRDefault="00310F55" w:rsidP="00310F55">
      <w:pPr>
        <w:pStyle w:val="ListParagraph"/>
        <w:numPr>
          <w:ilvl w:val="0"/>
          <w:numId w:val="8"/>
        </w:numPr>
      </w:pPr>
      <w:r>
        <w:t>How many days a week are you available?</w:t>
      </w:r>
    </w:p>
    <w:p w14:paraId="69C62395" w14:textId="77777777" w:rsidR="00310F55" w:rsidRDefault="00310F55" w:rsidP="00310F55">
      <w:pPr>
        <w:pStyle w:val="ListParagraph"/>
        <w:ind w:left="1440"/>
      </w:pPr>
    </w:p>
    <w:p w14:paraId="611C4EA3" w14:textId="01A13A99" w:rsidR="00310F55" w:rsidRDefault="00310F55" w:rsidP="00310F55">
      <w:pPr>
        <w:pStyle w:val="ListParagraph"/>
        <w:ind w:left="1440"/>
      </w:pPr>
      <w:r>
        <w:t>Users will be planned to do something in every day they have available up to a maximum of 5 days a week of training.</w:t>
      </w:r>
      <w:r w:rsidR="00FB1395">
        <w:t xml:space="preserve"> They will also only be allowed to be 3 strength training days in a week and they cannot be in succession. </w:t>
      </w:r>
    </w:p>
    <w:p w14:paraId="5B9B88D8" w14:textId="77777777" w:rsidR="00310F55" w:rsidRDefault="00310F55" w:rsidP="00310F55">
      <w:pPr>
        <w:pStyle w:val="ListParagraph"/>
        <w:ind w:left="1440"/>
      </w:pPr>
    </w:p>
    <w:p w14:paraId="360FD8D5" w14:textId="77777777" w:rsidR="00310F55" w:rsidRDefault="00310F55" w:rsidP="00310F55">
      <w:pPr>
        <w:pStyle w:val="ListParagraph"/>
        <w:numPr>
          <w:ilvl w:val="0"/>
          <w:numId w:val="8"/>
        </w:numPr>
      </w:pPr>
      <w:r>
        <w:t>What is your current training focus/goals?</w:t>
      </w:r>
    </w:p>
    <w:p w14:paraId="26E68C85" w14:textId="77777777" w:rsidR="00310F55" w:rsidRDefault="00310F55" w:rsidP="00310F55">
      <w:pPr>
        <w:pStyle w:val="ListParagraph"/>
        <w:ind w:left="1440"/>
      </w:pPr>
    </w:p>
    <w:p w14:paraId="030F1DA1" w14:textId="104722C1" w:rsidR="00310F55" w:rsidRDefault="00310F55" w:rsidP="00310F55">
      <w:pPr>
        <w:pStyle w:val="ListParagraph"/>
        <w:ind w:left="1440"/>
      </w:pPr>
      <w:r>
        <w:t>Focuses can be on strength or technique. People who wish to focus on technique will be planned more on wall climbing and less strength and conditioning work. Users who select a strengths focus will be programmed more strength training and less on wall training.</w:t>
      </w:r>
    </w:p>
    <w:p w14:paraId="504604BD" w14:textId="77777777" w:rsidR="00310F55" w:rsidRDefault="00310F55" w:rsidP="00310F55">
      <w:pPr>
        <w:pStyle w:val="ListParagraph"/>
        <w:ind w:left="1440"/>
      </w:pPr>
    </w:p>
    <w:p w14:paraId="18FE229F" w14:textId="77777777" w:rsidR="00310F55" w:rsidRDefault="00310F55" w:rsidP="00310F55">
      <w:pPr>
        <w:pStyle w:val="ListParagraph"/>
        <w:numPr>
          <w:ilvl w:val="0"/>
          <w:numId w:val="8"/>
        </w:numPr>
      </w:pPr>
      <w:r>
        <w:t>How much training experience to you currently have?</w:t>
      </w:r>
    </w:p>
    <w:p w14:paraId="5812D016" w14:textId="77777777" w:rsidR="003243B6" w:rsidRDefault="003243B6" w:rsidP="00310F55">
      <w:pPr>
        <w:pStyle w:val="ListParagraph"/>
        <w:ind w:left="1440"/>
      </w:pPr>
    </w:p>
    <w:p w14:paraId="5001A492" w14:textId="5FB34B69" w:rsidR="00310F55" w:rsidRDefault="00310F55" w:rsidP="00310F55">
      <w:pPr>
        <w:pStyle w:val="ListParagraph"/>
        <w:ind w:left="1440"/>
      </w:pPr>
      <w:r>
        <w:t xml:space="preserve">Users with more training experience will be programmed more volume as their </w:t>
      </w:r>
      <w:proofErr w:type="spellStart"/>
      <w:r>
        <w:t>body’s</w:t>
      </w:r>
      <w:proofErr w:type="spellEnd"/>
      <w:r>
        <w:t xml:space="preserve"> are more adapted and their recovery capacity will be higher.</w:t>
      </w:r>
    </w:p>
    <w:p w14:paraId="2476FDE3" w14:textId="2D8A6CA1" w:rsidR="003243B6" w:rsidRDefault="00310F55" w:rsidP="00FB1395">
      <w:pPr>
        <w:pStyle w:val="ListParagraph"/>
        <w:ind w:left="1440"/>
      </w:pPr>
      <w:r>
        <w:t>Experienced climbers will also be programmed more difficult training techniques that beginners may not be capable of completing with correct form.</w:t>
      </w:r>
    </w:p>
    <w:p w14:paraId="27A8ADCD" w14:textId="77777777" w:rsidR="003243B6" w:rsidRDefault="003243B6" w:rsidP="00310F55">
      <w:pPr>
        <w:pStyle w:val="ListParagraph"/>
        <w:ind w:left="1440"/>
      </w:pPr>
    </w:p>
    <w:p w14:paraId="4DF89168" w14:textId="344DB586" w:rsidR="00310F55" w:rsidRDefault="003243B6" w:rsidP="00310F55">
      <w:r>
        <w:t xml:space="preserve">All training plans will </w:t>
      </w:r>
      <w:r w:rsidR="00FB1395">
        <w:t>be tailored to how the user answer the questions above</w:t>
      </w:r>
      <w:r w:rsidR="004A3C22">
        <w:t>. Certain days a week will also include optional conditioning exercises.</w:t>
      </w:r>
    </w:p>
    <w:p w14:paraId="201D8B5C" w14:textId="77777777" w:rsidR="003243B6" w:rsidRDefault="003243B6" w:rsidP="00310F55"/>
    <w:p w14:paraId="6D5F66FB" w14:textId="77777777" w:rsidR="004A3C22" w:rsidRDefault="00AF109E"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t>All Exercises will be stored in an exercise .json file</w:t>
      </w:r>
      <w:r w:rsidR="002743F6">
        <w:t xml:space="preserve"> w</w:t>
      </w:r>
      <w:r w:rsidR="004A3C22">
        <w:t>ith</w:t>
      </w:r>
      <w:r w:rsidR="002743F6">
        <w:t xml:space="preserve"> </w:t>
      </w:r>
      <w:r w:rsidR="004A3C22">
        <w:t>information on the exercise</w:t>
      </w:r>
      <w:r w:rsidR="00650703">
        <w:t>.</w:t>
      </w:r>
      <w:r w:rsidR="004A3C22" w:rsidRPr="004A3C22">
        <w:rPr>
          <w:rFonts w:ascii="Consolas" w:hAnsi="Consolas"/>
          <w:color w:val="ABB2BF"/>
          <w:sz w:val="21"/>
          <w:szCs w:val="21"/>
        </w:rPr>
        <w:t xml:space="preserve"> </w:t>
      </w:r>
      <w:r w:rsidR="004A3C22" w:rsidRPr="004A3C22">
        <w:rPr>
          <w:rFonts w:ascii="Consolas" w:eastAsia="Times New Roman" w:hAnsi="Consolas" w:cs="Times New Roman"/>
          <w:color w:val="ABB2BF"/>
          <w:kern w:val="0"/>
          <w:sz w:val="21"/>
          <w:szCs w:val="21"/>
          <w:lang w:val="en-GB" w:eastAsia="en-GB"/>
        </w:rPr>
        <w:t xml:space="preserve">      </w:t>
      </w:r>
    </w:p>
    <w:p w14:paraId="6877A155" w14:textId="77777777" w:rsid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p>
    <w:p w14:paraId="58B554C0" w14:textId="33F23170" w:rsidR="004A3C22" w:rsidRPr="004A3C22" w:rsidRDefault="004A3C22" w:rsidP="004A3C22">
      <w:pPr>
        <w:shd w:val="clear" w:color="auto" w:fill="282C34"/>
        <w:spacing w:before="0" w:after="0" w:line="285" w:lineRule="atLeast"/>
        <w:ind w:left="0" w:right="0" w:firstLine="72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E06C75"/>
          <w:kern w:val="0"/>
          <w:sz w:val="21"/>
          <w:szCs w:val="21"/>
          <w:lang w:val="en-GB" w:eastAsia="en-GB"/>
        </w:rPr>
        <w:t>"name"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w:t>
      </w:r>
      <w:r w:rsidRPr="004A3C22">
        <w:rPr>
          <w:rFonts w:ascii="Consolas" w:eastAsia="Times New Roman" w:hAnsi="Consolas" w:cs="Times New Roman"/>
          <w:color w:val="ABB2BF"/>
          <w:kern w:val="0"/>
          <w:sz w:val="21"/>
          <w:szCs w:val="21"/>
          <w:lang w:val="en-GB" w:eastAsia="en-GB"/>
        </w:rPr>
        <w:t>,</w:t>
      </w:r>
    </w:p>
    <w:p w14:paraId="3F813C51" w14:textId="7777777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"equipment"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 bar"</w:t>
      </w:r>
      <w:r w:rsidRPr="004A3C22">
        <w:rPr>
          <w:rFonts w:ascii="Consolas" w:eastAsia="Times New Roman" w:hAnsi="Consolas" w:cs="Times New Roman"/>
          <w:color w:val="ABB2BF"/>
          <w:kern w:val="0"/>
          <w:sz w:val="21"/>
          <w:szCs w:val="21"/>
          <w:lang w:val="en-GB" w:eastAsia="en-GB"/>
        </w:rPr>
        <w:t>,</w:t>
      </w:r>
    </w:p>
    <w:p w14:paraId="5BF3BED9" w14:textId="7777777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"difficulty"</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30ED795A" w14:textId="7777777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"type"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"strength"</w:t>
      </w:r>
      <w:r w:rsidRPr="004A3C22">
        <w:rPr>
          <w:rFonts w:ascii="Consolas" w:eastAsia="Times New Roman" w:hAnsi="Consolas" w:cs="Times New Roman"/>
          <w:color w:val="ABB2BF"/>
          <w:kern w:val="0"/>
          <w:sz w:val="21"/>
          <w:szCs w:val="21"/>
          <w:lang w:val="en-GB" w:eastAsia="en-GB"/>
        </w:rPr>
        <w:t>,</w:t>
      </w:r>
    </w:p>
    <w:p w14:paraId="21554877" w14:textId="7777777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"reps"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10</w:t>
      </w:r>
      <w:r w:rsidRPr="004A3C22">
        <w:rPr>
          <w:rFonts w:ascii="Consolas" w:eastAsia="Times New Roman" w:hAnsi="Consolas" w:cs="Times New Roman"/>
          <w:color w:val="ABB2BF"/>
          <w:kern w:val="0"/>
          <w:sz w:val="21"/>
          <w:szCs w:val="21"/>
          <w:lang w:val="en-GB" w:eastAsia="en-GB"/>
        </w:rPr>
        <w:t>,</w:t>
      </w:r>
    </w:p>
    <w:p w14:paraId="5FC9BDBE" w14:textId="7777777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"sets"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59810AEC" w14:textId="7777777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"measurement"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"weight"</w:t>
      </w:r>
    </w:p>
    <w:p w14:paraId="153887CF" w14:textId="468CE4F6" w:rsidR="00310F55" w:rsidRDefault="00310F55" w:rsidP="00310F55"/>
    <w:p w14:paraId="64F7F4C0" w14:textId="0CE8D814" w:rsidR="00650703" w:rsidRDefault="00650703" w:rsidP="00310F55">
      <w:r>
        <w:t xml:space="preserve">In a separate </w:t>
      </w:r>
      <w:proofErr w:type="spellStart"/>
      <w:r>
        <w:t>php</w:t>
      </w:r>
      <w:proofErr w:type="spellEnd"/>
      <w:r>
        <w:t xml:space="preserve"> file I have coded the functions necessary to create the users training plan</w:t>
      </w:r>
      <w:r w:rsidR="00C13EB1">
        <w:t>, this is done in a separate file to make organisation easier since all code for this task is separate to the rest.</w:t>
      </w:r>
    </w:p>
    <w:p w14:paraId="35142F2A" w14:textId="6DE0BF50" w:rsidR="003F1F8A" w:rsidRPr="00310F55" w:rsidRDefault="003F1F8A" w:rsidP="00310F55"/>
    <w:sectPr w:rsidR="003F1F8A" w:rsidRPr="00310F55" w:rsidSect="00830991">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E9A8C" w14:textId="77777777" w:rsidR="00830991" w:rsidRDefault="00830991" w:rsidP="00A66B18">
      <w:pPr>
        <w:spacing w:before="0" w:after="0"/>
      </w:pPr>
      <w:r>
        <w:separator/>
      </w:r>
    </w:p>
  </w:endnote>
  <w:endnote w:type="continuationSeparator" w:id="0">
    <w:p w14:paraId="7A9172D4" w14:textId="77777777" w:rsidR="00830991" w:rsidRDefault="00830991"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B955E" w14:textId="77777777" w:rsidR="00830991" w:rsidRDefault="00830991" w:rsidP="00A66B18">
      <w:pPr>
        <w:spacing w:before="0" w:after="0"/>
      </w:pPr>
      <w:r>
        <w:separator/>
      </w:r>
    </w:p>
  </w:footnote>
  <w:footnote w:type="continuationSeparator" w:id="0">
    <w:p w14:paraId="2B383482" w14:textId="77777777" w:rsidR="00830991" w:rsidRDefault="00830991"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0"/>
  </w:num>
  <w:num w:numId="2" w16cid:durableId="345911099">
    <w:abstractNumId w:val="1"/>
  </w:num>
  <w:num w:numId="3" w16cid:durableId="1440642175">
    <w:abstractNumId w:val="3"/>
  </w:num>
  <w:num w:numId="4" w16cid:durableId="1318849652">
    <w:abstractNumId w:val="5"/>
  </w:num>
  <w:num w:numId="5" w16cid:durableId="1701927405">
    <w:abstractNumId w:val="7"/>
  </w:num>
  <w:num w:numId="6" w16cid:durableId="1236432053">
    <w:abstractNumId w:val="2"/>
  </w:num>
  <w:num w:numId="7" w16cid:durableId="975374090">
    <w:abstractNumId w:val="6"/>
  </w:num>
  <w:num w:numId="8" w16cid:durableId="125706416">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C8"/>
    <w:rsid w:val="00001471"/>
    <w:rsid w:val="00006633"/>
    <w:rsid w:val="00027433"/>
    <w:rsid w:val="000303EC"/>
    <w:rsid w:val="00031514"/>
    <w:rsid w:val="00033AF0"/>
    <w:rsid w:val="00033D80"/>
    <w:rsid w:val="00034CE0"/>
    <w:rsid w:val="00035685"/>
    <w:rsid w:val="00044A5A"/>
    <w:rsid w:val="00044CAF"/>
    <w:rsid w:val="0004756B"/>
    <w:rsid w:val="00050BE7"/>
    <w:rsid w:val="0006437D"/>
    <w:rsid w:val="000839AB"/>
    <w:rsid w:val="00083BAA"/>
    <w:rsid w:val="00085A46"/>
    <w:rsid w:val="00090BC1"/>
    <w:rsid w:val="00091397"/>
    <w:rsid w:val="00092FB7"/>
    <w:rsid w:val="0009566E"/>
    <w:rsid w:val="00097434"/>
    <w:rsid w:val="000A0B96"/>
    <w:rsid w:val="000A12D6"/>
    <w:rsid w:val="000A67ED"/>
    <w:rsid w:val="000A7113"/>
    <w:rsid w:val="000B15B3"/>
    <w:rsid w:val="000B1B7E"/>
    <w:rsid w:val="000C5947"/>
    <w:rsid w:val="000C6EA1"/>
    <w:rsid w:val="000D2947"/>
    <w:rsid w:val="000D3D41"/>
    <w:rsid w:val="000E1DCC"/>
    <w:rsid w:val="000E61D8"/>
    <w:rsid w:val="0010170F"/>
    <w:rsid w:val="00104474"/>
    <w:rsid w:val="0010680C"/>
    <w:rsid w:val="00107A2A"/>
    <w:rsid w:val="001157B2"/>
    <w:rsid w:val="00122823"/>
    <w:rsid w:val="00136681"/>
    <w:rsid w:val="00137078"/>
    <w:rsid w:val="00144D24"/>
    <w:rsid w:val="001522FC"/>
    <w:rsid w:val="00152B0B"/>
    <w:rsid w:val="001626BA"/>
    <w:rsid w:val="00162FE5"/>
    <w:rsid w:val="00163AEB"/>
    <w:rsid w:val="00166531"/>
    <w:rsid w:val="001766D6"/>
    <w:rsid w:val="001913BA"/>
    <w:rsid w:val="00192419"/>
    <w:rsid w:val="00192654"/>
    <w:rsid w:val="00192E0D"/>
    <w:rsid w:val="001A6AF9"/>
    <w:rsid w:val="001B35E6"/>
    <w:rsid w:val="001B48F2"/>
    <w:rsid w:val="001B71D2"/>
    <w:rsid w:val="001C270D"/>
    <w:rsid w:val="001E1DC3"/>
    <w:rsid w:val="001E2320"/>
    <w:rsid w:val="001E2565"/>
    <w:rsid w:val="001F6615"/>
    <w:rsid w:val="00213369"/>
    <w:rsid w:val="00214E28"/>
    <w:rsid w:val="0021748D"/>
    <w:rsid w:val="00226A1C"/>
    <w:rsid w:val="00232081"/>
    <w:rsid w:val="00244C1A"/>
    <w:rsid w:val="002743F6"/>
    <w:rsid w:val="00275F98"/>
    <w:rsid w:val="00284052"/>
    <w:rsid w:val="002A2D9A"/>
    <w:rsid w:val="002A381B"/>
    <w:rsid w:val="002A66D7"/>
    <w:rsid w:val="002B36A3"/>
    <w:rsid w:val="002D3B59"/>
    <w:rsid w:val="002D56F3"/>
    <w:rsid w:val="002D6DDD"/>
    <w:rsid w:val="002E0412"/>
    <w:rsid w:val="002E304C"/>
    <w:rsid w:val="002F1C40"/>
    <w:rsid w:val="00304E03"/>
    <w:rsid w:val="00310658"/>
    <w:rsid w:val="00310F55"/>
    <w:rsid w:val="003243B6"/>
    <w:rsid w:val="0032530D"/>
    <w:rsid w:val="003333A5"/>
    <w:rsid w:val="00337AC6"/>
    <w:rsid w:val="00350DB2"/>
    <w:rsid w:val="00351993"/>
    <w:rsid w:val="00352B81"/>
    <w:rsid w:val="00354E73"/>
    <w:rsid w:val="00355D1B"/>
    <w:rsid w:val="00356278"/>
    <w:rsid w:val="00365F6B"/>
    <w:rsid w:val="003663A0"/>
    <w:rsid w:val="00370209"/>
    <w:rsid w:val="00371045"/>
    <w:rsid w:val="00374997"/>
    <w:rsid w:val="00374CE1"/>
    <w:rsid w:val="00375F37"/>
    <w:rsid w:val="0038133E"/>
    <w:rsid w:val="00392629"/>
    <w:rsid w:val="00394757"/>
    <w:rsid w:val="00394E96"/>
    <w:rsid w:val="003A0150"/>
    <w:rsid w:val="003B7AC7"/>
    <w:rsid w:val="003C17E7"/>
    <w:rsid w:val="003E24DF"/>
    <w:rsid w:val="003E3BF3"/>
    <w:rsid w:val="003E50F1"/>
    <w:rsid w:val="003F1F8A"/>
    <w:rsid w:val="004109A4"/>
    <w:rsid w:val="0041428F"/>
    <w:rsid w:val="00414AE5"/>
    <w:rsid w:val="004170F3"/>
    <w:rsid w:val="00423CC1"/>
    <w:rsid w:val="00423E43"/>
    <w:rsid w:val="00426C0E"/>
    <w:rsid w:val="004364E6"/>
    <w:rsid w:val="00442385"/>
    <w:rsid w:val="00445484"/>
    <w:rsid w:val="00446D9A"/>
    <w:rsid w:val="00452793"/>
    <w:rsid w:val="00454B88"/>
    <w:rsid w:val="004626C9"/>
    <w:rsid w:val="00463684"/>
    <w:rsid w:val="00466020"/>
    <w:rsid w:val="004754DD"/>
    <w:rsid w:val="004967C8"/>
    <w:rsid w:val="004A2B0D"/>
    <w:rsid w:val="004A3C22"/>
    <w:rsid w:val="004A68F8"/>
    <w:rsid w:val="004B1C55"/>
    <w:rsid w:val="004B5178"/>
    <w:rsid w:val="004C0CFE"/>
    <w:rsid w:val="004C446A"/>
    <w:rsid w:val="004C67D4"/>
    <w:rsid w:val="004C6986"/>
    <w:rsid w:val="004D30B6"/>
    <w:rsid w:val="004D55A6"/>
    <w:rsid w:val="004E5430"/>
    <w:rsid w:val="004E693D"/>
    <w:rsid w:val="004F5FE5"/>
    <w:rsid w:val="00513A5C"/>
    <w:rsid w:val="005150A4"/>
    <w:rsid w:val="00533DC1"/>
    <w:rsid w:val="00536FA4"/>
    <w:rsid w:val="00543D6E"/>
    <w:rsid w:val="0054515F"/>
    <w:rsid w:val="005503C8"/>
    <w:rsid w:val="005524DB"/>
    <w:rsid w:val="005526F6"/>
    <w:rsid w:val="00554557"/>
    <w:rsid w:val="00563C8E"/>
    <w:rsid w:val="00567960"/>
    <w:rsid w:val="00571E3E"/>
    <w:rsid w:val="005739F3"/>
    <w:rsid w:val="005747EA"/>
    <w:rsid w:val="00574B6C"/>
    <w:rsid w:val="00575EBC"/>
    <w:rsid w:val="0058343D"/>
    <w:rsid w:val="005900A3"/>
    <w:rsid w:val="00590B28"/>
    <w:rsid w:val="00591953"/>
    <w:rsid w:val="00592C0C"/>
    <w:rsid w:val="00593B2A"/>
    <w:rsid w:val="005A6092"/>
    <w:rsid w:val="005A6A77"/>
    <w:rsid w:val="005B4796"/>
    <w:rsid w:val="005B6FAD"/>
    <w:rsid w:val="005C0558"/>
    <w:rsid w:val="005C1547"/>
    <w:rsid w:val="005C208F"/>
    <w:rsid w:val="005C2210"/>
    <w:rsid w:val="005D09E9"/>
    <w:rsid w:val="005E3160"/>
    <w:rsid w:val="005F178C"/>
    <w:rsid w:val="005F1C18"/>
    <w:rsid w:val="006109FE"/>
    <w:rsid w:val="00610A0D"/>
    <w:rsid w:val="00615018"/>
    <w:rsid w:val="0062123A"/>
    <w:rsid w:val="00642174"/>
    <w:rsid w:val="00646E75"/>
    <w:rsid w:val="00650703"/>
    <w:rsid w:val="006606C2"/>
    <w:rsid w:val="00664973"/>
    <w:rsid w:val="006656D9"/>
    <w:rsid w:val="006662A7"/>
    <w:rsid w:val="006674AD"/>
    <w:rsid w:val="00673426"/>
    <w:rsid w:val="00675507"/>
    <w:rsid w:val="00680AA4"/>
    <w:rsid w:val="006811DF"/>
    <w:rsid w:val="00684C04"/>
    <w:rsid w:val="00686DBC"/>
    <w:rsid w:val="006878F9"/>
    <w:rsid w:val="00694598"/>
    <w:rsid w:val="006966D4"/>
    <w:rsid w:val="006A1F33"/>
    <w:rsid w:val="006A67DD"/>
    <w:rsid w:val="006B0198"/>
    <w:rsid w:val="006B054E"/>
    <w:rsid w:val="006B5965"/>
    <w:rsid w:val="006B5B9B"/>
    <w:rsid w:val="006B760A"/>
    <w:rsid w:val="006C122A"/>
    <w:rsid w:val="006C25E7"/>
    <w:rsid w:val="006C7574"/>
    <w:rsid w:val="006D0208"/>
    <w:rsid w:val="006E3348"/>
    <w:rsid w:val="006E3BAF"/>
    <w:rsid w:val="006E6484"/>
    <w:rsid w:val="006E75D2"/>
    <w:rsid w:val="006F4071"/>
    <w:rsid w:val="006F6F10"/>
    <w:rsid w:val="00703B4A"/>
    <w:rsid w:val="007101DC"/>
    <w:rsid w:val="00711442"/>
    <w:rsid w:val="00712D67"/>
    <w:rsid w:val="007142B4"/>
    <w:rsid w:val="00715C5A"/>
    <w:rsid w:val="00730C6A"/>
    <w:rsid w:val="0074196C"/>
    <w:rsid w:val="00741DEF"/>
    <w:rsid w:val="007432D2"/>
    <w:rsid w:val="00762DBC"/>
    <w:rsid w:val="007663D0"/>
    <w:rsid w:val="00780984"/>
    <w:rsid w:val="00783E79"/>
    <w:rsid w:val="00786974"/>
    <w:rsid w:val="00792686"/>
    <w:rsid w:val="0079371E"/>
    <w:rsid w:val="007A1753"/>
    <w:rsid w:val="007A40F8"/>
    <w:rsid w:val="007A6454"/>
    <w:rsid w:val="007A6CC0"/>
    <w:rsid w:val="007B243D"/>
    <w:rsid w:val="007B4E42"/>
    <w:rsid w:val="007B5AE8"/>
    <w:rsid w:val="007C077E"/>
    <w:rsid w:val="007C5A63"/>
    <w:rsid w:val="007C6573"/>
    <w:rsid w:val="007D6BF3"/>
    <w:rsid w:val="007E2ED8"/>
    <w:rsid w:val="007E3372"/>
    <w:rsid w:val="007F017C"/>
    <w:rsid w:val="007F5192"/>
    <w:rsid w:val="007F7A2E"/>
    <w:rsid w:val="0080048C"/>
    <w:rsid w:val="00803464"/>
    <w:rsid w:val="008071F7"/>
    <w:rsid w:val="0080754A"/>
    <w:rsid w:val="00811213"/>
    <w:rsid w:val="00813158"/>
    <w:rsid w:val="00813C22"/>
    <w:rsid w:val="0082172E"/>
    <w:rsid w:val="0082263E"/>
    <w:rsid w:val="00830991"/>
    <w:rsid w:val="00831721"/>
    <w:rsid w:val="008343EC"/>
    <w:rsid w:val="00835A79"/>
    <w:rsid w:val="00835A83"/>
    <w:rsid w:val="00837CB7"/>
    <w:rsid w:val="0085135C"/>
    <w:rsid w:val="008522CB"/>
    <w:rsid w:val="008603F3"/>
    <w:rsid w:val="00862A06"/>
    <w:rsid w:val="008709A1"/>
    <w:rsid w:val="00882737"/>
    <w:rsid w:val="00887277"/>
    <w:rsid w:val="008935FB"/>
    <w:rsid w:val="008946AD"/>
    <w:rsid w:val="008B283F"/>
    <w:rsid w:val="008D6793"/>
    <w:rsid w:val="008E06DE"/>
    <w:rsid w:val="008F25F8"/>
    <w:rsid w:val="008F3A89"/>
    <w:rsid w:val="00900CB4"/>
    <w:rsid w:val="009100A3"/>
    <w:rsid w:val="009135C2"/>
    <w:rsid w:val="00915DCE"/>
    <w:rsid w:val="0091674A"/>
    <w:rsid w:val="00920495"/>
    <w:rsid w:val="0092123B"/>
    <w:rsid w:val="00925320"/>
    <w:rsid w:val="0092573D"/>
    <w:rsid w:val="00942F00"/>
    <w:rsid w:val="009523FB"/>
    <w:rsid w:val="00952F00"/>
    <w:rsid w:val="00955E8C"/>
    <w:rsid w:val="00974DA4"/>
    <w:rsid w:val="00975521"/>
    <w:rsid w:val="009845F7"/>
    <w:rsid w:val="009A0023"/>
    <w:rsid w:val="009A487E"/>
    <w:rsid w:val="009A621E"/>
    <w:rsid w:val="009B0BE3"/>
    <w:rsid w:val="009B354C"/>
    <w:rsid w:val="009B5CE9"/>
    <w:rsid w:val="009C7301"/>
    <w:rsid w:val="009D0B4E"/>
    <w:rsid w:val="009E5775"/>
    <w:rsid w:val="009F3BCF"/>
    <w:rsid w:val="009F419A"/>
    <w:rsid w:val="009F65CC"/>
    <w:rsid w:val="00A03418"/>
    <w:rsid w:val="00A05B37"/>
    <w:rsid w:val="00A07850"/>
    <w:rsid w:val="00A14E9E"/>
    <w:rsid w:val="00A22134"/>
    <w:rsid w:val="00A237D1"/>
    <w:rsid w:val="00A26FE7"/>
    <w:rsid w:val="00A30483"/>
    <w:rsid w:val="00A30BDC"/>
    <w:rsid w:val="00A342DF"/>
    <w:rsid w:val="00A41014"/>
    <w:rsid w:val="00A461C1"/>
    <w:rsid w:val="00A66B18"/>
    <w:rsid w:val="00A6783B"/>
    <w:rsid w:val="00A76387"/>
    <w:rsid w:val="00A833BC"/>
    <w:rsid w:val="00A96CF8"/>
    <w:rsid w:val="00AA089B"/>
    <w:rsid w:val="00AA0927"/>
    <w:rsid w:val="00AA119A"/>
    <w:rsid w:val="00AA71C8"/>
    <w:rsid w:val="00AC011B"/>
    <w:rsid w:val="00AC62B5"/>
    <w:rsid w:val="00AD0239"/>
    <w:rsid w:val="00AD1E8F"/>
    <w:rsid w:val="00AD2C86"/>
    <w:rsid w:val="00AD3BC1"/>
    <w:rsid w:val="00AD5FBB"/>
    <w:rsid w:val="00AE1388"/>
    <w:rsid w:val="00AE4F78"/>
    <w:rsid w:val="00AE6179"/>
    <w:rsid w:val="00AF109E"/>
    <w:rsid w:val="00AF1EF6"/>
    <w:rsid w:val="00AF30B5"/>
    <w:rsid w:val="00AF3982"/>
    <w:rsid w:val="00B01B1D"/>
    <w:rsid w:val="00B048FB"/>
    <w:rsid w:val="00B06BF1"/>
    <w:rsid w:val="00B34439"/>
    <w:rsid w:val="00B349C5"/>
    <w:rsid w:val="00B40473"/>
    <w:rsid w:val="00B50294"/>
    <w:rsid w:val="00B5545C"/>
    <w:rsid w:val="00B57D6E"/>
    <w:rsid w:val="00B600BB"/>
    <w:rsid w:val="00B736F4"/>
    <w:rsid w:val="00B81FF4"/>
    <w:rsid w:val="00B86B5D"/>
    <w:rsid w:val="00B93312"/>
    <w:rsid w:val="00BA08A8"/>
    <w:rsid w:val="00BA1FAD"/>
    <w:rsid w:val="00BA3642"/>
    <w:rsid w:val="00BB37E8"/>
    <w:rsid w:val="00BC173E"/>
    <w:rsid w:val="00BC42AA"/>
    <w:rsid w:val="00BF516E"/>
    <w:rsid w:val="00C029FB"/>
    <w:rsid w:val="00C03C9E"/>
    <w:rsid w:val="00C076AF"/>
    <w:rsid w:val="00C13EB1"/>
    <w:rsid w:val="00C266A9"/>
    <w:rsid w:val="00C37570"/>
    <w:rsid w:val="00C43215"/>
    <w:rsid w:val="00C54064"/>
    <w:rsid w:val="00C56727"/>
    <w:rsid w:val="00C60F43"/>
    <w:rsid w:val="00C61AE1"/>
    <w:rsid w:val="00C65D5D"/>
    <w:rsid w:val="00C701F7"/>
    <w:rsid w:val="00C70786"/>
    <w:rsid w:val="00C7124E"/>
    <w:rsid w:val="00C80AB3"/>
    <w:rsid w:val="00C8508C"/>
    <w:rsid w:val="00C97109"/>
    <w:rsid w:val="00CA072B"/>
    <w:rsid w:val="00CA42D0"/>
    <w:rsid w:val="00CA653D"/>
    <w:rsid w:val="00CA7D8F"/>
    <w:rsid w:val="00CB3CAB"/>
    <w:rsid w:val="00CB76AA"/>
    <w:rsid w:val="00CC0056"/>
    <w:rsid w:val="00CC1747"/>
    <w:rsid w:val="00CC2E51"/>
    <w:rsid w:val="00CC341D"/>
    <w:rsid w:val="00CC36FF"/>
    <w:rsid w:val="00CC7F78"/>
    <w:rsid w:val="00CD5190"/>
    <w:rsid w:val="00CD646A"/>
    <w:rsid w:val="00CF5403"/>
    <w:rsid w:val="00D07B43"/>
    <w:rsid w:val="00D10958"/>
    <w:rsid w:val="00D13A05"/>
    <w:rsid w:val="00D26F1B"/>
    <w:rsid w:val="00D31FF4"/>
    <w:rsid w:val="00D33385"/>
    <w:rsid w:val="00D353F1"/>
    <w:rsid w:val="00D41F33"/>
    <w:rsid w:val="00D45C88"/>
    <w:rsid w:val="00D55AEB"/>
    <w:rsid w:val="00D560F7"/>
    <w:rsid w:val="00D63F3E"/>
    <w:rsid w:val="00D64FB8"/>
    <w:rsid w:val="00D66593"/>
    <w:rsid w:val="00D67898"/>
    <w:rsid w:val="00D87EB9"/>
    <w:rsid w:val="00DA79EA"/>
    <w:rsid w:val="00DB0F88"/>
    <w:rsid w:val="00DB134A"/>
    <w:rsid w:val="00DC0CF9"/>
    <w:rsid w:val="00DC2C2E"/>
    <w:rsid w:val="00DD28BC"/>
    <w:rsid w:val="00DD38C6"/>
    <w:rsid w:val="00DD45A0"/>
    <w:rsid w:val="00DD48A5"/>
    <w:rsid w:val="00DD6BDB"/>
    <w:rsid w:val="00DE2CEC"/>
    <w:rsid w:val="00DE6DA2"/>
    <w:rsid w:val="00DF09AC"/>
    <w:rsid w:val="00DF2D30"/>
    <w:rsid w:val="00DF4893"/>
    <w:rsid w:val="00E01828"/>
    <w:rsid w:val="00E13CDF"/>
    <w:rsid w:val="00E17957"/>
    <w:rsid w:val="00E237BE"/>
    <w:rsid w:val="00E241B6"/>
    <w:rsid w:val="00E41411"/>
    <w:rsid w:val="00E4786A"/>
    <w:rsid w:val="00E54C2E"/>
    <w:rsid w:val="00E55D74"/>
    <w:rsid w:val="00E61A91"/>
    <w:rsid w:val="00E6540C"/>
    <w:rsid w:val="00E666B1"/>
    <w:rsid w:val="00E66A9D"/>
    <w:rsid w:val="00E70A66"/>
    <w:rsid w:val="00E81E2A"/>
    <w:rsid w:val="00E85334"/>
    <w:rsid w:val="00E86C0E"/>
    <w:rsid w:val="00E9228A"/>
    <w:rsid w:val="00E956AB"/>
    <w:rsid w:val="00EA5AD6"/>
    <w:rsid w:val="00EB1CE0"/>
    <w:rsid w:val="00EC3E76"/>
    <w:rsid w:val="00ED549F"/>
    <w:rsid w:val="00ED659F"/>
    <w:rsid w:val="00EE0952"/>
    <w:rsid w:val="00EE6D9A"/>
    <w:rsid w:val="00EE71EC"/>
    <w:rsid w:val="00EF2C2D"/>
    <w:rsid w:val="00F00E44"/>
    <w:rsid w:val="00F02A14"/>
    <w:rsid w:val="00F23AE7"/>
    <w:rsid w:val="00F246AF"/>
    <w:rsid w:val="00F27669"/>
    <w:rsid w:val="00F36D04"/>
    <w:rsid w:val="00F41CE4"/>
    <w:rsid w:val="00F42BB5"/>
    <w:rsid w:val="00F4717B"/>
    <w:rsid w:val="00F504F5"/>
    <w:rsid w:val="00F50E4B"/>
    <w:rsid w:val="00F51545"/>
    <w:rsid w:val="00F54FE9"/>
    <w:rsid w:val="00F92F66"/>
    <w:rsid w:val="00F96533"/>
    <w:rsid w:val="00FA17AE"/>
    <w:rsid w:val="00FA1BAB"/>
    <w:rsid w:val="00FB12F4"/>
    <w:rsid w:val="00FB1395"/>
    <w:rsid w:val="00FB7822"/>
    <w:rsid w:val="00FC10E3"/>
    <w:rsid w:val="00FC478B"/>
    <w:rsid w:val="00FD0A76"/>
    <w:rsid w:val="00FD32E3"/>
    <w:rsid w:val="00FD4A0C"/>
    <w:rsid w:val="00FE0A2D"/>
    <w:rsid w:val="00FE0F43"/>
    <w:rsid w:val="00FE4D74"/>
    <w:rsid w:val="00FF30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36FF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163AE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left="0"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1833332991">
              <w:marLeft w:val="0"/>
              <w:marRight w:val="0"/>
              <w:marTop w:val="0"/>
              <w:marBottom w:val="0"/>
              <w:divBdr>
                <w:top w:val="none" w:sz="0" w:space="0" w:color="auto"/>
                <w:left w:val="none" w:sz="0" w:space="0" w:color="auto"/>
                <w:bottom w:val="none" w:sz="0" w:space="0" w:color="auto"/>
                <w:right w:val="none" w:sz="0" w:space="0" w:color="auto"/>
              </w:divBdr>
            </w:div>
            <w:div w:id="588734043">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12</Pages>
  <Words>2873</Words>
  <Characters>16380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2024-03-25T08:51:00Z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