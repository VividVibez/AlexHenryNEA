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lc="http://schemas.openxmlformats.org/drawingml/2006/lockedCanvas" xmlns=""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6D0208">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6D0208">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6D0208">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6D0208">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6D0208">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6DE65168">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7DEAE341"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proofErr w:type="spellStart"/>
      <w:r w:rsidR="004754DD">
        <w:t>databse</w:t>
      </w:r>
      <w:proofErr w:type="spellEnd"/>
      <w:r w:rsidR="004754DD">
        <w:t>.</w:t>
      </w:r>
    </w:p>
    <w:p w14:paraId="698A66A3" w14:textId="34A49D82"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611F50C1"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25A16A8D"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04639169" w14:textId="0ED9183B" w:rsidR="001913BA" w:rsidRPr="00D07B43" w:rsidRDefault="001913BA" w:rsidP="001913BA">
      <w:r>
        <w:t>Users will also be prompted to in</w:t>
      </w:r>
      <w:r w:rsidR="00CC36FF">
        <w:t>put data such as current weight, height and also current PBs and records they have is certain lifts/exercises</w:t>
      </w:r>
      <w:r w:rsidR="006D0208">
        <w:t>.</w:t>
      </w:r>
    </w:p>
    <w:p w14:paraId="7F253EE0" w14:textId="772E3F1B"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AAA014A" w:rsidR="00A14E9E" w:rsidRDefault="00A14E9E" w:rsidP="00813158">
      <w:pPr>
        <w:pStyle w:val="ListParagraph"/>
        <w:numPr>
          <w:ilvl w:val="0"/>
          <w:numId w:val="3"/>
        </w:numPr>
      </w:pPr>
      <w:r>
        <w:t>Account</w:t>
      </w:r>
    </w:p>
    <w:p w14:paraId="72320F5C" w14:textId="45ED07FB" w:rsidR="00780984" w:rsidRDefault="00780984" w:rsidP="000839AB">
      <w:r>
        <w:lastRenderedPageBreak/>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48D0E177" w:rsidR="00813C22" w:rsidRDefault="00B5545C" w:rsidP="004626C9">
      <w:pPr>
        <w:pStyle w:val="Heading3"/>
      </w:pPr>
      <w:r w:rsidRPr="00FD4A0C">
        <w:t>Start Exercise</w:t>
      </w:r>
    </w:p>
    <w:p w14:paraId="4BBDDF18" w14:textId="77777777" w:rsidR="005A6092" w:rsidRPr="00D87EB9" w:rsidRDefault="005A6092" w:rsidP="00D87EB9">
      <w:pPr>
        <w:rPr>
          <w:b/>
          <w:bCs/>
          <w:sz w:val="28"/>
          <w:szCs w:val="22"/>
        </w:rPr>
      </w:pPr>
    </w:p>
    <w:sectPr w:rsidR="005A6092" w:rsidRPr="00D87EB9" w:rsidSect="008935FB">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BDDF6" w14:textId="77777777" w:rsidR="008935FB" w:rsidRDefault="008935FB" w:rsidP="00A66B18">
      <w:pPr>
        <w:spacing w:before="0" w:after="0"/>
      </w:pPr>
      <w:r>
        <w:separator/>
      </w:r>
    </w:p>
  </w:endnote>
  <w:endnote w:type="continuationSeparator" w:id="0">
    <w:p w14:paraId="4D5E3B1C" w14:textId="77777777" w:rsidR="008935FB" w:rsidRDefault="008935FB"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E9B82" w14:textId="77777777" w:rsidR="008935FB" w:rsidRDefault="008935FB" w:rsidP="00A66B18">
      <w:pPr>
        <w:spacing w:before="0" w:after="0"/>
      </w:pPr>
      <w:r>
        <w:separator/>
      </w:r>
    </w:p>
  </w:footnote>
  <w:footnote w:type="continuationSeparator" w:id="0">
    <w:p w14:paraId="615FEC9E" w14:textId="77777777" w:rsidR="008935FB" w:rsidRDefault="008935FB"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66D6"/>
    <w:rsid w:val="001913BA"/>
    <w:rsid w:val="00192419"/>
    <w:rsid w:val="00192654"/>
    <w:rsid w:val="00192E0D"/>
    <w:rsid w:val="001A6AF9"/>
    <w:rsid w:val="001B35E6"/>
    <w:rsid w:val="001B48F2"/>
    <w:rsid w:val="001B71D2"/>
    <w:rsid w:val="001C270D"/>
    <w:rsid w:val="001E1DC3"/>
    <w:rsid w:val="001E2320"/>
    <w:rsid w:val="001E2565"/>
    <w:rsid w:val="001F6615"/>
    <w:rsid w:val="00213369"/>
    <w:rsid w:val="00214E28"/>
    <w:rsid w:val="0021748D"/>
    <w:rsid w:val="00226A1C"/>
    <w:rsid w:val="00232081"/>
    <w:rsid w:val="00244C1A"/>
    <w:rsid w:val="00275F98"/>
    <w:rsid w:val="00284052"/>
    <w:rsid w:val="002A2D9A"/>
    <w:rsid w:val="002A381B"/>
    <w:rsid w:val="002A66D7"/>
    <w:rsid w:val="002B36A3"/>
    <w:rsid w:val="002D3B59"/>
    <w:rsid w:val="002D56F3"/>
    <w:rsid w:val="002D6DDD"/>
    <w:rsid w:val="002E0412"/>
    <w:rsid w:val="002E304C"/>
    <w:rsid w:val="002F1C40"/>
    <w:rsid w:val="00304E03"/>
    <w:rsid w:val="00310658"/>
    <w:rsid w:val="0032530D"/>
    <w:rsid w:val="003333A5"/>
    <w:rsid w:val="00337AC6"/>
    <w:rsid w:val="00350DB2"/>
    <w:rsid w:val="00351993"/>
    <w:rsid w:val="00352B81"/>
    <w:rsid w:val="00354E73"/>
    <w:rsid w:val="00355D1B"/>
    <w:rsid w:val="00356278"/>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E24DF"/>
    <w:rsid w:val="003E3BF3"/>
    <w:rsid w:val="003E50F1"/>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109FE"/>
    <w:rsid w:val="00610A0D"/>
    <w:rsid w:val="00615018"/>
    <w:rsid w:val="0062123A"/>
    <w:rsid w:val="00642174"/>
    <w:rsid w:val="00646E75"/>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3E79"/>
    <w:rsid w:val="00786974"/>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4DA4"/>
    <w:rsid w:val="00975521"/>
    <w:rsid w:val="009845F7"/>
    <w:rsid w:val="009A0023"/>
    <w:rsid w:val="009A487E"/>
    <w:rsid w:val="009A621E"/>
    <w:rsid w:val="009B0BE3"/>
    <w:rsid w:val="009B354C"/>
    <w:rsid w:val="009B5CE9"/>
    <w:rsid w:val="009C7301"/>
    <w:rsid w:val="009D0B4E"/>
    <w:rsid w:val="009E5775"/>
    <w:rsid w:val="009F3BCF"/>
    <w:rsid w:val="009F419A"/>
    <w:rsid w:val="009F65CC"/>
    <w:rsid w:val="00A03418"/>
    <w:rsid w:val="00A05B37"/>
    <w:rsid w:val="00A07850"/>
    <w:rsid w:val="00A14E9E"/>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A08A8"/>
    <w:rsid w:val="00BA1FAD"/>
    <w:rsid w:val="00BA3642"/>
    <w:rsid w:val="00BB37E8"/>
    <w:rsid w:val="00BC173E"/>
    <w:rsid w:val="00BC42AA"/>
    <w:rsid w:val="00BF516E"/>
    <w:rsid w:val="00C029FB"/>
    <w:rsid w:val="00C03C9E"/>
    <w:rsid w:val="00C076AF"/>
    <w:rsid w:val="00C266A9"/>
    <w:rsid w:val="00C37570"/>
    <w:rsid w:val="00C43215"/>
    <w:rsid w:val="00C54064"/>
    <w:rsid w:val="00C56727"/>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F09AC"/>
    <w:rsid w:val="00DF2D30"/>
    <w:rsid w:val="00DF4893"/>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semiHidden/>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11</Pages>
  <Words>2637</Words>
  <Characters>15036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2024-01-29T14:51:00Z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