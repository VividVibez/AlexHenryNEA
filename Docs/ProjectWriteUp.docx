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4FE00291">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7DEAE341"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proofErr w:type="spellStart"/>
      <w:r w:rsidR="004754DD">
        <w:t>databse</w:t>
      </w:r>
      <w:proofErr w:type="spellEnd"/>
      <w:r w:rsidR="004754DD">
        <w:t>.</w:t>
      </w:r>
    </w:p>
    <w:p w14:paraId="698A66A3" w14:textId="34A49D82"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611F50C1"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25A16A8D"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Pr="00D07B43" w:rsidRDefault="001913BA" w:rsidP="00310F55">
      <w:r>
        <w:t>Users will also be prompted to in</w:t>
      </w:r>
      <w:r w:rsidR="00CC36FF">
        <w:t>put data such as current weight, height and also current PBs and records they have is certain lifts/exercises</w:t>
      </w:r>
      <w:r w:rsidR="006D0208">
        <w:t>.</w:t>
      </w:r>
    </w:p>
    <w:p w14:paraId="7F253EE0" w14:textId="772E3F1B"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AAA014A" w:rsidR="00A14E9E" w:rsidRDefault="00A14E9E" w:rsidP="00813158">
      <w:pPr>
        <w:pStyle w:val="ListParagraph"/>
        <w:numPr>
          <w:ilvl w:val="0"/>
          <w:numId w:val="3"/>
        </w:numPr>
      </w:pPr>
      <w:r>
        <w:t>Account</w:t>
      </w:r>
    </w:p>
    <w:p w14:paraId="72320F5C" w14:textId="45ED07FB" w:rsidR="00780984" w:rsidRDefault="00780984" w:rsidP="000839AB">
      <w:r>
        <w:lastRenderedPageBreak/>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48D0E177" w:rsidR="00813C22" w:rsidRDefault="00B5545C" w:rsidP="004626C9">
      <w:pPr>
        <w:pStyle w:val="Heading3"/>
      </w:pPr>
      <w:r w:rsidRPr="00FD4A0C">
        <w:t>Start Exercise</w:t>
      </w:r>
    </w:p>
    <w:p w14:paraId="4701E7FF" w14:textId="77777777" w:rsidR="00310F55" w:rsidRPr="00310F55" w:rsidRDefault="00310F55" w:rsidP="00310F55"/>
    <w:p w14:paraId="4BBDDF18" w14:textId="22A84205" w:rsidR="005A6092" w:rsidRDefault="00310F55" w:rsidP="00310F55">
      <w:pPr>
        <w:pStyle w:val="Heading1"/>
        <w:ind w:left="0"/>
      </w:pPr>
      <w:r>
        <w:t>THe Plan algorithm:</w:t>
      </w:r>
    </w:p>
    <w:p w14:paraId="10941A53" w14:textId="740391F7" w:rsidR="00310F55" w:rsidRDefault="00310F55" w:rsidP="00310F55">
      <w:pPr>
        <w:pStyle w:val="Heading2"/>
      </w:pPr>
      <w:r>
        <w:t>General Rules:</w:t>
      </w:r>
    </w:p>
    <w:p w14:paraId="16DC4FD8" w14:textId="77777777" w:rsidR="00310F55" w:rsidRDefault="00310F55" w:rsidP="00310F55">
      <w:pPr>
        <w:pStyle w:val="ListParagraph"/>
        <w:numPr>
          <w:ilvl w:val="0"/>
          <w:numId w:val="8"/>
        </w:numPr>
      </w:pPr>
      <w:r>
        <w:t>How many days a week are you available?</w:t>
      </w:r>
    </w:p>
    <w:p w14:paraId="69C62395" w14:textId="77777777" w:rsidR="00310F55" w:rsidRDefault="00310F55" w:rsidP="00310F55">
      <w:pPr>
        <w:pStyle w:val="ListParagraph"/>
        <w:ind w:left="1440"/>
      </w:pPr>
    </w:p>
    <w:p w14:paraId="611C4EA3" w14:textId="552FD0E5" w:rsidR="00310F55" w:rsidRDefault="00310F55" w:rsidP="00310F55">
      <w:pPr>
        <w:pStyle w:val="ListParagraph"/>
        <w:ind w:left="1440"/>
      </w:pPr>
      <w:r>
        <w:t>Users will be planned to do something in every day they have available up to a maximum of 5 days a week of training.</w:t>
      </w:r>
    </w:p>
    <w:p w14:paraId="5B9B88D8" w14:textId="77777777" w:rsidR="00310F55" w:rsidRDefault="00310F55" w:rsidP="00310F55">
      <w:pPr>
        <w:pStyle w:val="ListParagraph"/>
        <w:ind w:left="1440"/>
      </w:pPr>
    </w:p>
    <w:p w14:paraId="360FD8D5" w14:textId="77777777" w:rsidR="00310F55" w:rsidRDefault="00310F55" w:rsidP="00310F55">
      <w:pPr>
        <w:pStyle w:val="ListParagraph"/>
        <w:numPr>
          <w:ilvl w:val="0"/>
          <w:numId w:val="8"/>
        </w:numPr>
      </w:pPr>
      <w:r>
        <w:t>What is your current training focus/goals?</w:t>
      </w:r>
    </w:p>
    <w:p w14:paraId="26E68C85" w14:textId="77777777" w:rsidR="00310F55" w:rsidRDefault="00310F55" w:rsidP="00310F55">
      <w:pPr>
        <w:pStyle w:val="ListParagraph"/>
        <w:ind w:left="1440"/>
      </w:pPr>
    </w:p>
    <w:p w14:paraId="030F1DA1" w14:textId="104722C1"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77777777" w:rsidR="00310F55" w:rsidRDefault="00310F55" w:rsidP="00310F55">
      <w:pPr>
        <w:pStyle w:val="ListParagraph"/>
        <w:ind w:left="1440"/>
      </w:pPr>
    </w:p>
    <w:p w14:paraId="18FE229F" w14:textId="77777777" w:rsidR="00310F55" w:rsidRDefault="00310F55" w:rsidP="00310F55">
      <w:pPr>
        <w:pStyle w:val="ListParagraph"/>
        <w:numPr>
          <w:ilvl w:val="0"/>
          <w:numId w:val="8"/>
        </w:numPr>
      </w:pPr>
      <w:r>
        <w:t>How much training experience to you currently have?</w:t>
      </w:r>
    </w:p>
    <w:p w14:paraId="5812D016" w14:textId="77777777" w:rsidR="003243B6" w:rsidRDefault="003243B6" w:rsidP="00310F55">
      <w:pPr>
        <w:pStyle w:val="ListParagraph"/>
        <w:ind w:left="1440"/>
      </w:pPr>
    </w:p>
    <w:p w14:paraId="5001A492" w14:textId="5FB34B69" w:rsidR="00310F55" w:rsidRDefault="00310F55" w:rsidP="00310F55">
      <w:pPr>
        <w:pStyle w:val="ListParagraph"/>
        <w:ind w:left="1440"/>
      </w:pPr>
      <w:r>
        <w:t xml:space="preserve">Users with more training experience will be programmed more volume as their </w:t>
      </w:r>
      <w:proofErr w:type="spellStart"/>
      <w:r>
        <w:t>body’s</w:t>
      </w:r>
      <w:proofErr w:type="spellEnd"/>
      <w:r>
        <w:t xml:space="preserve"> are more adapted and their recovery capacity will be higher.</w:t>
      </w:r>
    </w:p>
    <w:p w14:paraId="5FA6CB94" w14:textId="559923B2" w:rsidR="003243B6" w:rsidRDefault="00310F55" w:rsidP="003243B6">
      <w:pPr>
        <w:pStyle w:val="ListParagraph"/>
        <w:ind w:left="1440"/>
      </w:pPr>
      <w:r>
        <w:t>Experienced climbers will also be programmed more difficult training techniques that beginners may not be capable of completing with correct form.</w:t>
      </w:r>
    </w:p>
    <w:p w14:paraId="2EA51A8A" w14:textId="77777777" w:rsidR="003243B6" w:rsidRDefault="003243B6" w:rsidP="00310F55">
      <w:pPr>
        <w:pStyle w:val="ListParagraph"/>
        <w:ind w:left="1440"/>
      </w:pPr>
    </w:p>
    <w:p w14:paraId="6882ECED" w14:textId="77777777" w:rsidR="00310F55" w:rsidRDefault="00310F55" w:rsidP="00310F55">
      <w:pPr>
        <w:pStyle w:val="ListParagraph"/>
        <w:numPr>
          <w:ilvl w:val="0"/>
          <w:numId w:val="8"/>
        </w:numPr>
      </w:pPr>
      <w:r>
        <w:t>What equipment do you have available?</w:t>
      </w:r>
    </w:p>
    <w:p w14:paraId="26213E99" w14:textId="77777777" w:rsidR="00310F55" w:rsidRDefault="00310F55" w:rsidP="00310F55">
      <w:pPr>
        <w:pStyle w:val="ListParagraph"/>
        <w:ind w:left="1440"/>
      </w:pPr>
    </w:p>
    <w:p w14:paraId="7EDD0F93" w14:textId="3243033D" w:rsidR="00310F55" w:rsidRDefault="00310F55" w:rsidP="00310F55">
      <w:pPr>
        <w:pStyle w:val="ListParagraph"/>
        <w:ind w:left="1440"/>
      </w:pPr>
      <w:r>
        <w:t>Users will only be programmed exercises that they have the equipment for.</w:t>
      </w:r>
    </w:p>
    <w:p w14:paraId="2476FDE3" w14:textId="77777777" w:rsidR="003243B6" w:rsidRDefault="003243B6" w:rsidP="00310F55">
      <w:pPr>
        <w:pStyle w:val="ListParagraph"/>
        <w:ind w:left="1440"/>
      </w:pPr>
    </w:p>
    <w:p w14:paraId="27A8ADCD" w14:textId="77777777" w:rsidR="003243B6" w:rsidRDefault="003243B6" w:rsidP="00310F55">
      <w:pPr>
        <w:pStyle w:val="ListParagraph"/>
        <w:ind w:left="1440"/>
      </w:pPr>
    </w:p>
    <w:p w14:paraId="4DF89168" w14:textId="27EC2F9C" w:rsidR="00310F55" w:rsidRDefault="003243B6" w:rsidP="00310F55">
      <w:r>
        <w:t>All training plans will follow this sequence with adjustments based on the answers to the questions above.</w:t>
      </w:r>
    </w:p>
    <w:tbl>
      <w:tblPr>
        <w:tblW w:w="8362" w:type="dxa"/>
        <w:tblInd w:w="1213" w:type="dxa"/>
        <w:tblLook w:val="04A0" w:firstRow="1" w:lastRow="0" w:firstColumn="1" w:lastColumn="0" w:noHBand="0" w:noVBand="1"/>
      </w:tblPr>
      <w:tblGrid>
        <w:gridCol w:w="1058"/>
        <w:gridCol w:w="1510"/>
        <w:gridCol w:w="5572"/>
        <w:gridCol w:w="222"/>
      </w:tblGrid>
      <w:tr w:rsidR="003243B6" w:rsidRPr="003243B6" w14:paraId="360D3877" w14:textId="77777777" w:rsidTr="003243B6">
        <w:trPr>
          <w:gridAfter w:val="1"/>
          <w:wAfter w:w="222" w:type="dxa"/>
          <w:trHeight w:val="285"/>
        </w:trPr>
        <w:tc>
          <w:tcPr>
            <w:tcW w:w="8140" w:type="dxa"/>
            <w:gridSpan w:val="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462E"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Mesocycle 1 - "3-2-1 Periodization" (6 weeks)</w:t>
            </w:r>
          </w:p>
        </w:tc>
      </w:tr>
      <w:tr w:rsidR="003243B6" w:rsidRPr="003243B6" w14:paraId="20A22D89" w14:textId="77777777" w:rsidTr="003243B6">
        <w:trPr>
          <w:trHeight w:val="285"/>
        </w:trPr>
        <w:tc>
          <w:tcPr>
            <w:tcW w:w="8140" w:type="dxa"/>
            <w:gridSpan w:val="3"/>
            <w:tcBorders>
              <w:top w:val="single" w:sz="4" w:space="0" w:color="auto"/>
              <w:left w:val="single" w:sz="4" w:space="0" w:color="auto"/>
              <w:bottom w:val="single" w:sz="4" w:space="0" w:color="000000"/>
              <w:right w:val="single" w:sz="4" w:space="0" w:color="000000"/>
            </w:tcBorders>
            <w:vAlign w:val="center"/>
            <w:hideMark/>
          </w:tcPr>
          <w:p w14:paraId="0FDA1299" w14:textId="77777777"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p>
        </w:tc>
        <w:tc>
          <w:tcPr>
            <w:tcW w:w="222" w:type="dxa"/>
            <w:tcBorders>
              <w:top w:val="nil"/>
              <w:left w:val="nil"/>
              <w:bottom w:val="nil"/>
              <w:right w:val="nil"/>
            </w:tcBorders>
            <w:shd w:val="clear" w:color="auto" w:fill="auto"/>
            <w:noWrap/>
            <w:vAlign w:val="bottom"/>
            <w:hideMark/>
          </w:tcPr>
          <w:p w14:paraId="3C082C8F"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p>
        </w:tc>
      </w:tr>
      <w:tr w:rsidR="003243B6" w:rsidRPr="003243B6" w14:paraId="1C056FCD" w14:textId="77777777" w:rsidTr="003243B6">
        <w:trPr>
          <w:trHeight w:val="28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8B9B478"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w:t>
            </w:r>
          </w:p>
        </w:tc>
        <w:tc>
          <w:tcPr>
            <w:tcW w:w="1510" w:type="dxa"/>
            <w:tcBorders>
              <w:top w:val="nil"/>
              <w:left w:val="nil"/>
              <w:bottom w:val="single" w:sz="4" w:space="0" w:color="auto"/>
              <w:right w:val="single" w:sz="4" w:space="0" w:color="auto"/>
            </w:tcBorders>
            <w:shd w:val="clear" w:color="auto" w:fill="auto"/>
            <w:noWrap/>
            <w:vAlign w:val="bottom"/>
            <w:hideMark/>
          </w:tcPr>
          <w:p w14:paraId="574D0EF3"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DURATION</w:t>
            </w:r>
          </w:p>
        </w:tc>
        <w:tc>
          <w:tcPr>
            <w:tcW w:w="5572" w:type="dxa"/>
            <w:tcBorders>
              <w:top w:val="nil"/>
              <w:left w:val="nil"/>
              <w:bottom w:val="single" w:sz="4" w:space="0" w:color="auto"/>
              <w:right w:val="single" w:sz="4" w:space="0" w:color="auto"/>
            </w:tcBorders>
            <w:shd w:val="clear" w:color="auto" w:fill="auto"/>
            <w:noWrap/>
            <w:vAlign w:val="bottom"/>
            <w:hideMark/>
          </w:tcPr>
          <w:p w14:paraId="42435253" w14:textId="77777777" w:rsidR="003243B6" w:rsidRPr="003243B6" w:rsidRDefault="003243B6" w:rsidP="003243B6">
            <w:pPr>
              <w:spacing w:before="0" w:after="0"/>
              <w:ind w:left="0" w:right="0"/>
              <w:jc w:val="center"/>
              <w:rPr>
                <w:rFonts w:ascii="Calibri" w:eastAsia="Times New Roman" w:hAnsi="Calibri" w:cs="Calibri"/>
                <w:b/>
                <w:bCs/>
                <w:color w:val="000000"/>
                <w:kern w:val="0"/>
                <w:sz w:val="22"/>
                <w:szCs w:val="22"/>
                <w:lang w:val="en-GB" w:eastAsia="en-GB"/>
              </w:rPr>
            </w:pPr>
            <w:r w:rsidRPr="003243B6">
              <w:rPr>
                <w:rFonts w:ascii="Calibri" w:eastAsia="Times New Roman" w:hAnsi="Calibri" w:cs="Calibri"/>
                <w:b/>
                <w:bCs/>
                <w:color w:val="000000"/>
                <w:kern w:val="0"/>
                <w:sz w:val="22"/>
                <w:szCs w:val="22"/>
                <w:lang w:val="en-GB" w:eastAsia="en-GB"/>
              </w:rPr>
              <w:t>TRAINING FOCUS</w:t>
            </w:r>
          </w:p>
        </w:tc>
        <w:tc>
          <w:tcPr>
            <w:tcW w:w="222" w:type="dxa"/>
            <w:vAlign w:val="center"/>
            <w:hideMark/>
          </w:tcPr>
          <w:p w14:paraId="2BBA1006"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70E793DD"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79ED91A"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1</w:t>
            </w:r>
          </w:p>
        </w:tc>
        <w:tc>
          <w:tcPr>
            <w:tcW w:w="1510" w:type="dxa"/>
            <w:tcBorders>
              <w:top w:val="nil"/>
              <w:left w:val="nil"/>
              <w:bottom w:val="single" w:sz="4" w:space="0" w:color="auto"/>
              <w:right w:val="single" w:sz="4" w:space="0" w:color="auto"/>
            </w:tcBorders>
            <w:shd w:val="clear" w:color="auto" w:fill="auto"/>
            <w:noWrap/>
            <w:vAlign w:val="bottom"/>
            <w:hideMark/>
          </w:tcPr>
          <w:p w14:paraId="43FB74D1"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3 weeks</w:t>
            </w:r>
          </w:p>
        </w:tc>
        <w:tc>
          <w:tcPr>
            <w:tcW w:w="5572" w:type="dxa"/>
            <w:tcBorders>
              <w:top w:val="nil"/>
              <w:left w:val="nil"/>
              <w:bottom w:val="single" w:sz="4" w:space="0" w:color="auto"/>
              <w:right w:val="single" w:sz="4" w:space="0" w:color="auto"/>
            </w:tcBorders>
            <w:shd w:val="clear" w:color="auto" w:fill="auto"/>
            <w:vAlign w:val="bottom"/>
            <w:hideMark/>
          </w:tcPr>
          <w:p w14:paraId="20BD3C83" w14:textId="34D185E2"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Relatively low volume maximum strength and power training - targeting the anaerobic lactic energy system.</w:t>
            </w:r>
          </w:p>
        </w:tc>
        <w:tc>
          <w:tcPr>
            <w:tcW w:w="222" w:type="dxa"/>
            <w:vAlign w:val="center"/>
            <w:hideMark/>
          </w:tcPr>
          <w:p w14:paraId="16C7251D"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51EB557D"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206650"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2</w:t>
            </w:r>
          </w:p>
        </w:tc>
        <w:tc>
          <w:tcPr>
            <w:tcW w:w="1510" w:type="dxa"/>
            <w:tcBorders>
              <w:top w:val="nil"/>
              <w:left w:val="nil"/>
              <w:bottom w:val="single" w:sz="4" w:space="0" w:color="auto"/>
              <w:right w:val="single" w:sz="4" w:space="0" w:color="auto"/>
            </w:tcBorders>
            <w:shd w:val="clear" w:color="auto" w:fill="auto"/>
            <w:noWrap/>
            <w:vAlign w:val="bottom"/>
            <w:hideMark/>
          </w:tcPr>
          <w:p w14:paraId="190213F6"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2 weeks</w:t>
            </w:r>
          </w:p>
        </w:tc>
        <w:tc>
          <w:tcPr>
            <w:tcW w:w="5572" w:type="dxa"/>
            <w:tcBorders>
              <w:top w:val="nil"/>
              <w:left w:val="nil"/>
              <w:bottom w:val="single" w:sz="4" w:space="0" w:color="auto"/>
              <w:right w:val="single" w:sz="4" w:space="0" w:color="auto"/>
            </w:tcBorders>
            <w:shd w:val="clear" w:color="auto" w:fill="auto"/>
            <w:vAlign w:val="bottom"/>
            <w:hideMark/>
          </w:tcPr>
          <w:p w14:paraId="7FC47272" w14:textId="32FD2718"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xml:space="preserve">Moderate volume strength- and power-endurance training - many </w:t>
            </w:r>
            <w:proofErr w:type="spellStart"/>
            <w:r w:rsidR="00AF109E" w:rsidRPr="003243B6">
              <w:rPr>
                <w:rFonts w:ascii="Calibri" w:eastAsia="Times New Roman" w:hAnsi="Calibri" w:cs="Calibri"/>
                <w:color w:val="000000"/>
                <w:kern w:val="0"/>
                <w:sz w:val="22"/>
                <w:szCs w:val="22"/>
                <w:lang w:val="en-GB" w:eastAsia="en-GB"/>
              </w:rPr>
              <w:t>pump</w:t>
            </w:r>
            <w:r w:rsidR="00AF109E">
              <w:rPr>
                <w:rFonts w:ascii="Calibri" w:eastAsia="Times New Roman" w:hAnsi="Calibri" w:cs="Calibri"/>
                <w:color w:val="000000"/>
                <w:kern w:val="0"/>
                <w:sz w:val="22"/>
                <w:szCs w:val="22"/>
                <w:lang w:val="en-GB" w:eastAsia="en-GB"/>
              </w:rPr>
              <w:t>y</w:t>
            </w:r>
            <w:proofErr w:type="spellEnd"/>
            <w:r w:rsidRPr="003243B6">
              <w:rPr>
                <w:rFonts w:ascii="Calibri" w:eastAsia="Times New Roman" w:hAnsi="Calibri" w:cs="Calibri"/>
                <w:color w:val="000000"/>
                <w:kern w:val="0"/>
                <w:sz w:val="22"/>
                <w:szCs w:val="22"/>
                <w:lang w:val="en-GB" w:eastAsia="en-GB"/>
              </w:rPr>
              <w:t xml:space="preserve"> climbs &amp; exercises that target the anaerobic lactic system.</w:t>
            </w:r>
          </w:p>
        </w:tc>
        <w:tc>
          <w:tcPr>
            <w:tcW w:w="222" w:type="dxa"/>
            <w:vAlign w:val="center"/>
            <w:hideMark/>
          </w:tcPr>
          <w:p w14:paraId="2E677474"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r w:rsidR="003243B6" w:rsidRPr="003243B6" w14:paraId="6E6D8D79" w14:textId="77777777" w:rsidTr="003243B6">
        <w:trPr>
          <w:trHeight w:val="595"/>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C3B83F6"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Phase 3</w:t>
            </w:r>
          </w:p>
        </w:tc>
        <w:tc>
          <w:tcPr>
            <w:tcW w:w="1510" w:type="dxa"/>
            <w:tcBorders>
              <w:top w:val="nil"/>
              <w:left w:val="nil"/>
              <w:bottom w:val="single" w:sz="4" w:space="0" w:color="auto"/>
              <w:right w:val="single" w:sz="4" w:space="0" w:color="auto"/>
            </w:tcBorders>
            <w:shd w:val="clear" w:color="auto" w:fill="auto"/>
            <w:noWrap/>
            <w:vAlign w:val="bottom"/>
            <w:hideMark/>
          </w:tcPr>
          <w:p w14:paraId="22424F42" w14:textId="77777777" w:rsidR="003243B6" w:rsidRPr="003243B6" w:rsidRDefault="003243B6" w:rsidP="003243B6">
            <w:pPr>
              <w:spacing w:before="0" w:after="0"/>
              <w:ind w:left="0" w:right="0"/>
              <w:jc w:val="center"/>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1 week</w:t>
            </w:r>
          </w:p>
        </w:tc>
        <w:tc>
          <w:tcPr>
            <w:tcW w:w="5572" w:type="dxa"/>
            <w:tcBorders>
              <w:top w:val="nil"/>
              <w:left w:val="nil"/>
              <w:bottom w:val="single" w:sz="4" w:space="0" w:color="auto"/>
              <w:right w:val="single" w:sz="4" w:space="0" w:color="auto"/>
            </w:tcBorders>
            <w:shd w:val="clear" w:color="auto" w:fill="auto"/>
            <w:vAlign w:val="bottom"/>
            <w:hideMark/>
          </w:tcPr>
          <w:p w14:paraId="64E7571D" w14:textId="1EB99AB3" w:rsidR="003243B6" w:rsidRPr="003243B6" w:rsidRDefault="003243B6" w:rsidP="003243B6">
            <w:pPr>
              <w:spacing w:before="0" w:after="0"/>
              <w:ind w:left="0" w:right="0"/>
              <w:rPr>
                <w:rFonts w:ascii="Calibri" w:eastAsia="Times New Roman" w:hAnsi="Calibri" w:cs="Calibri"/>
                <w:color w:val="000000"/>
                <w:kern w:val="0"/>
                <w:sz w:val="22"/>
                <w:szCs w:val="22"/>
                <w:lang w:val="en-GB" w:eastAsia="en-GB"/>
              </w:rPr>
            </w:pPr>
            <w:r w:rsidRPr="003243B6">
              <w:rPr>
                <w:rFonts w:ascii="Calibri" w:eastAsia="Times New Roman" w:hAnsi="Calibri" w:cs="Calibri"/>
                <w:color w:val="000000"/>
                <w:kern w:val="0"/>
                <w:sz w:val="22"/>
                <w:szCs w:val="22"/>
                <w:lang w:val="en-GB" w:eastAsia="en-GB"/>
              </w:rPr>
              <w:t xml:space="preserve">Pre-trip or pre-comp taper…or 3 to 7 days of active </w:t>
            </w:r>
            <w:r w:rsidR="00AF109E" w:rsidRPr="003243B6">
              <w:rPr>
                <w:rFonts w:ascii="Calibri" w:eastAsia="Times New Roman" w:hAnsi="Calibri" w:cs="Calibri"/>
                <w:color w:val="000000"/>
                <w:kern w:val="0"/>
                <w:sz w:val="22"/>
                <w:szCs w:val="22"/>
                <w:lang w:val="en-GB" w:eastAsia="en-GB"/>
              </w:rPr>
              <w:t>recovery</w:t>
            </w:r>
            <w:r w:rsidRPr="003243B6">
              <w:rPr>
                <w:rFonts w:ascii="Calibri" w:eastAsia="Times New Roman" w:hAnsi="Calibri" w:cs="Calibri"/>
                <w:color w:val="000000"/>
                <w:kern w:val="0"/>
                <w:sz w:val="22"/>
                <w:szCs w:val="22"/>
                <w:lang w:val="en-GB" w:eastAsia="en-GB"/>
              </w:rPr>
              <w:t xml:space="preserve"> &amp; rest (before returning to Phase 1 of a next cycle)</w:t>
            </w:r>
          </w:p>
        </w:tc>
        <w:tc>
          <w:tcPr>
            <w:tcW w:w="222" w:type="dxa"/>
            <w:vAlign w:val="center"/>
            <w:hideMark/>
          </w:tcPr>
          <w:p w14:paraId="1A05DFF6" w14:textId="77777777" w:rsidR="003243B6" w:rsidRPr="003243B6" w:rsidRDefault="003243B6" w:rsidP="003243B6">
            <w:pPr>
              <w:spacing w:before="0" w:after="0"/>
              <w:ind w:left="0" w:right="0"/>
              <w:rPr>
                <w:rFonts w:ascii="Times New Roman" w:eastAsia="Times New Roman" w:hAnsi="Times New Roman" w:cs="Times New Roman"/>
                <w:color w:val="auto"/>
                <w:kern w:val="0"/>
                <w:sz w:val="20"/>
                <w:lang w:val="en-GB" w:eastAsia="en-GB"/>
              </w:rPr>
            </w:pPr>
          </w:p>
        </w:tc>
      </w:tr>
    </w:tbl>
    <w:p w14:paraId="201D8B5C" w14:textId="77777777" w:rsidR="003243B6" w:rsidRDefault="003243B6" w:rsidP="00310F55"/>
    <w:p w14:paraId="153887CF" w14:textId="209285CC" w:rsidR="00310F55" w:rsidRDefault="00AF109E" w:rsidP="00310F55">
      <w:r>
        <w:t>All Exercises will be stored in an exercise .json file</w:t>
      </w:r>
      <w:r w:rsidR="002743F6">
        <w:t xml:space="preserve"> where the name, muscle focus, equipment needs will be stored </w:t>
      </w:r>
      <w:r w:rsidR="003F1F8A">
        <w:t>as a tuple</w:t>
      </w:r>
      <w:r w:rsidR="00650703">
        <w:t>.</w:t>
      </w:r>
    </w:p>
    <w:p w14:paraId="64F7F4C0" w14:textId="0CE8D814" w:rsidR="00650703" w:rsidRDefault="00650703" w:rsidP="00310F55">
      <w:r>
        <w:t xml:space="preserve">In a separate </w:t>
      </w:r>
      <w:proofErr w:type="spellStart"/>
      <w:r>
        <w:t>php</w:t>
      </w:r>
      <w:proofErr w:type="spellEnd"/>
      <w:r>
        <w:t xml:space="preserve"> file I have coded the functions necessary to create the users training plan</w:t>
      </w:r>
      <w:r w:rsidR="00C13EB1">
        <w:t>, this is done in a separate file to make organisation easier since all code for this task is separate to the rest.</w:t>
      </w:r>
    </w:p>
    <w:p w14:paraId="35142F2A" w14:textId="6DE0BF50" w:rsidR="003F1F8A" w:rsidRPr="00310F55" w:rsidRDefault="003F1F8A" w:rsidP="00310F55"/>
    <w:sectPr w:rsidR="003F1F8A" w:rsidRPr="00310F55" w:rsidSect="00ED659F">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B8553" w14:textId="77777777" w:rsidR="00ED659F" w:rsidRDefault="00ED659F" w:rsidP="00A66B18">
      <w:pPr>
        <w:spacing w:before="0" w:after="0"/>
      </w:pPr>
      <w:r>
        <w:separator/>
      </w:r>
    </w:p>
  </w:endnote>
  <w:endnote w:type="continuationSeparator" w:id="0">
    <w:p w14:paraId="0491F414" w14:textId="77777777" w:rsidR="00ED659F" w:rsidRDefault="00ED659F"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745CD" w14:textId="77777777" w:rsidR="00ED659F" w:rsidRDefault="00ED659F" w:rsidP="00A66B18">
      <w:pPr>
        <w:spacing w:before="0" w:after="0"/>
      </w:pPr>
      <w:r>
        <w:separator/>
      </w:r>
    </w:p>
  </w:footnote>
  <w:footnote w:type="continuationSeparator" w:id="0">
    <w:p w14:paraId="2EB68B7C" w14:textId="77777777" w:rsidR="00ED659F" w:rsidRDefault="00ED659F"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66D6"/>
    <w:rsid w:val="001913BA"/>
    <w:rsid w:val="00192419"/>
    <w:rsid w:val="00192654"/>
    <w:rsid w:val="00192E0D"/>
    <w:rsid w:val="001A6AF9"/>
    <w:rsid w:val="001B35E6"/>
    <w:rsid w:val="001B48F2"/>
    <w:rsid w:val="001B71D2"/>
    <w:rsid w:val="001C270D"/>
    <w:rsid w:val="001E1DC3"/>
    <w:rsid w:val="001E2320"/>
    <w:rsid w:val="001E2565"/>
    <w:rsid w:val="001F6615"/>
    <w:rsid w:val="00213369"/>
    <w:rsid w:val="00214E28"/>
    <w:rsid w:val="0021748D"/>
    <w:rsid w:val="00226A1C"/>
    <w:rsid w:val="00232081"/>
    <w:rsid w:val="00244C1A"/>
    <w:rsid w:val="002743F6"/>
    <w:rsid w:val="00275F98"/>
    <w:rsid w:val="00284052"/>
    <w:rsid w:val="002A2D9A"/>
    <w:rsid w:val="002A381B"/>
    <w:rsid w:val="002A66D7"/>
    <w:rsid w:val="002B36A3"/>
    <w:rsid w:val="002D3B59"/>
    <w:rsid w:val="002D56F3"/>
    <w:rsid w:val="002D6DDD"/>
    <w:rsid w:val="002E0412"/>
    <w:rsid w:val="002E304C"/>
    <w:rsid w:val="002F1C40"/>
    <w:rsid w:val="00304E03"/>
    <w:rsid w:val="00310658"/>
    <w:rsid w:val="00310F55"/>
    <w:rsid w:val="003243B6"/>
    <w:rsid w:val="0032530D"/>
    <w:rsid w:val="003333A5"/>
    <w:rsid w:val="00337AC6"/>
    <w:rsid w:val="00350DB2"/>
    <w:rsid w:val="00351993"/>
    <w:rsid w:val="00352B81"/>
    <w:rsid w:val="00354E73"/>
    <w:rsid w:val="00355D1B"/>
    <w:rsid w:val="00356278"/>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E24DF"/>
    <w:rsid w:val="003E3BF3"/>
    <w:rsid w:val="003E50F1"/>
    <w:rsid w:val="003F1F8A"/>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109FE"/>
    <w:rsid w:val="00610A0D"/>
    <w:rsid w:val="00615018"/>
    <w:rsid w:val="0062123A"/>
    <w:rsid w:val="00642174"/>
    <w:rsid w:val="00646E75"/>
    <w:rsid w:val="00650703"/>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4DA4"/>
    <w:rsid w:val="00975521"/>
    <w:rsid w:val="009845F7"/>
    <w:rsid w:val="009A0023"/>
    <w:rsid w:val="009A487E"/>
    <w:rsid w:val="009A621E"/>
    <w:rsid w:val="009B0BE3"/>
    <w:rsid w:val="009B354C"/>
    <w:rsid w:val="009B5CE9"/>
    <w:rsid w:val="009C7301"/>
    <w:rsid w:val="009D0B4E"/>
    <w:rsid w:val="009E5775"/>
    <w:rsid w:val="009F3BCF"/>
    <w:rsid w:val="009F419A"/>
    <w:rsid w:val="009F65CC"/>
    <w:rsid w:val="00A03418"/>
    <w:rsid w:val="00A05B37"/>
    <w:rsid w:val="00A07850"/>
    <w:rsid w:val="00A14E9E"/>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A08A8"/>
    <w:rsid w:val="00BA1FAD"/>
    <w:rsid w:val="00BA3642"/>
    <w:rsid w:val="00BB37E8"/>
    <w:rsid w:val="00BC173E"/>
    <w:rsid w:val="00BC42AA"/>
    <w:rsid w:val="00BF516E"/>
    <w:rsid w:val="00C029FB"/>
    <w:rsid w:val="00C03C9E"/>
    <w:rsid w:val="00C076AF"/>
    <w:rsid w:val="00C13EB1"/>
    <w:rsid w:val="00C266A9"/>
    <w:rsid w:val="00C37570"/>
    <w:rsid w:val="00C43215"/>
    <w:rsid w:val="00C54064"/>
    <w:rsid w:val="00C56727"/>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F09AC"/>
    <w:rsid w:val="00DF2D30"/>
    <w:rsid w:val="00DF4893"/>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D65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3.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4.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12</Pages>
  <Words>2919</Words>
  <Characters>16640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2024-02-20T11:38:00Z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